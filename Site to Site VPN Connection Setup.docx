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8BBDB" w14:textId="77777777" w:rsidR="00C66861" w:rsidRPr="00E63CAF" w:rsidRDefault="00C66861" w:rsidP="007D5F72">
      <w:pPr>
        <w:pStyle w:val="Title"/>
        <w:jc w:val="both"/>
        <w:rPr>
          <w:rStyle w:val="BookTitle"/>
          <w:rFonts w:ascii="system-ui" w:hAnsi="system-ui"/>
          <w:b w:val="0"/>
          <w:i w:val="0"/>
          <w:sz w:val="96"/>
          <w:szCs w:val="96"/>
        </w:rPr>
      </w:pPr>
    </w:p>
    <w:p w14:paraId="7619C9B5" w14:textId="77777777" w:rsidR="00296CAD" w:rsidRPr="00E63CAF" w:rsidRDefault="00296CAD" w:rsidP="00216241">
      <w:pPr>
        <w:pStyle w:val="Title"/>
        <w:jc w:val="center"/>
        <w:rPr>
          <w:rStyle w:val="BookTitle"/>
          <w:rFonts w:ascii="system-ui" w:hAnsi="system-ui"/>
          <w:b w:val="0"/>
          <w:i w:val="0"/>
          <w:sz w:val="96"/>
          <w:szCs w:val="96"/>
        </w:rPr>
      </w:pPr>
    </w:p>
    <w:p w14:paraId="07A1EF37" w14:textId="77777777" w:rsidR="00E63CAF" w:rsidRDefault="00E63CAF" w:rsidP="00216241">
      <w:pPr>
        <w:jc w:val="center"/>
        <w:rPr>
          <w:rStyle w:val="BookTitle"/>
          <w:rFonts w:ascii="system-ui" w:hAnsi="system-ui"/>
          <w:bCs w:val="0"/>
          <w:i w:val="0"/>
          <w:sz w:val="36"/>
          <w:szCs w:val="36"/>
        </w:rPr>
      </w:pPr>
    </w:p>
    <w:p w14:paraId="690C3A33" w14:textId="77777777" w:rsidR="00E63CAF" w:rsidRDefault="00E63CAF" w:rsidP="00216241">
      <w:pPr>
        <w:jc w:val="center"/>
        <w:rPr>
          <w:rStyle w:val="BookTitle"/>
          <w:rFonts w:ascii="system-ui" w:hAnsi="system-ui"/>
          <w:bCs w:val="0"/>
          <w:i w:val="0"/>
          <w:sz w:val="36"/>
          <w:szCs w:val="36"/>
        </w:rPr>
      </w:pPr>
    </w:p>
    <w:p w14:paraId="494C5707" w14:textId="77777777" w:rsidR="00E63CAF" w:rsidRDefault="00E63CAF" w:rsidP="00216241">
      <w:pPr>
        <w:jc w:val="center"/>
        <w:rPr>
          <w:rStyle w:val="BookTitle"/>
          <w:rFonts w:ascii="system-ui" w:hAnsi="system-ui"/>
          <w:bCs w:val="0"/>
          <w:i w:val="0"/>
          <w:sz w:val="36"/>
          <w:szCs w:val="36"/>
        </w:rPr>
      </w:pPr>
    </w:p>
    <w:p w14:paraId="41789428" w14:textId="77777777" w:rsidR="00E63CAF" w:rsidRDefault="00E63CAF" w:rsidP="00216241">
      <w:pPr>
        <w:jc w:val="center"/>
        <w:rPr>
          <w:rStyle w:val="BookTitle"/>
          <w:rFonts w:ascii="system-ui" w:hAnsi="system-ui"/>
          <w:bCs w:val="0"/>
          <w:i w:val="0"/>
          <w:sz w:val="36"/>
          <w:szCs w:val="36"/>
        </w:rPr>
      </w:pPr>
    </w:p>
    <w:p w14:paraId="565C2E52" w14:textId="1521B5E9" w:rsidR="00296CAD" w:rsidRPr="00E63CAF" w:rsidRDefault="00296CAD" w:rsidP="00216241">
      <w:pPr>
        <w:jc w:val="center"/>
        <w:rPr>
          <w:rStyle w:val="BookTitle"/>
          <w:rFonts w:ascii="system-ui" w:hAnsi="system-ui"/>
          <w:bCs w:val="0"/>
          <w:i w:val="0"/>
          <w:sz w:val="36"/>
          <w:szCs w:val="36"/>
        </w:rPr>
      </w:pPr>
      <w:r w:rsidRPr="00E63CAF">
        <w:rPr>
          <w:rStyle w:val="BookTitle"/>
          <w:rFonts w:ascii="system-ui" w:hAnsi="system-ui"/>
          <w:bCs w:val="0"/>
          <w:i w:val="0"/>
          <w:sz w:val="36"/>
          <w:szCs w:val="36"/>
        </w:rPr>
        <w:t xml:space="preserve">Portfolio </w:t>
      </w:r>
      <w:r w:rsidR="007201C3" w:rsidRPr="00E63CAF">
        <w:rPr>
          <w:rStyle w:val="BookTitle"/>
          <w:rFonts w:ascii="system-ui" w:hAnsi="system-ui"/>
          <w:bCs w:val="0"/>
          <w:i w:val="0"/>
          <w:sz w:val="36"/>
          <w:szCs w:val="36"/>
        </w:rPr>
        <w:t>2</w:t>
      </w:r>
    </w:p>
    <w:p w14:paraId="2969EC83" w14:textId="77777777" w:rsidR="00296CAD" w:rsidRPr="00E63CAF" w:rsidRDefault="00296CAD" w:rsidP="00216241">
      <w:pPr>
        <w:jc w:val="center"/>
        <w:rPr>
          <w:rFonts w:ascii="system-ui" w:hAnsi="system-ui"/>
          <w:b/>
          <w:sz w:val="36"/>
          <w:szCs w:val="36"/>
        </w:rPr>
      </w:pPr>
      <w:r w:rsidRPr="00E63CAF">
        <w:rPr>
          <w:rFonts w:ascii="system-ui" w:hAnsi="system-ui"/>
          <w:b/>
          <w:sz w:val="36"/>
          <w:szCs w:val="36"/>
        </w:rPr>
        <w:t>Student Name: Ashish Thomas Varghese</w:t>
      </w:r>
    </w:p>
    <w:p w14:paraId="5FA32692" w14:textId="77777777" w:rsidR="00296CAD" w:rsidRPr="00E63CAF" w:rsidRDefault="00296CAD" w:rsidP="00216241">
      <w:pPr>
        <w:jc w:val="center"/>
        <w:rPr>
          <w:rFonts w:ascii="system-ui" w:hAnsi="system-ui"/>
          <w:b/>
          <w:sz w:val="36"/>
          <w:szCs w:val="36"/>
        </w:rPr>
      </w:pPr>
      <w:r w:rsidRPr="00E63CAF">
        <w:rPr>
          <w:rFonts w:ascii="system-ui" w:hAnsi="system-ui"/>
          <w:b/>
          <w:sz w:val="36"/>
          <w:szCs w:val="36"/>
        </w:rPr>
        <w:t>Student ID: 8797297</w:t>
      </w:r>
    </w:p>
    <w:p w14:paraId="110B85BC" w14:textId="77777777" w:rsidR="00296CAD" w:rsidRPr="00E63CAF" w:rsidRDefault="00296CAD" w:rsidP="00216241">
      <w:pPr>
        <w:jc w:val="center"/>
        <w:rPr>
          <w:rFonts w:ascii="system-ui" w:hAnsi="system-ui"/>
          <w:b/>
          <w:sz w:val="36"/>
          <w:szCs w:val="36"/>
        </w:rPr>
      </w:pPr>
      <w:r w:rsidRPr="00E63CAF">
        <w:rPr>
          <w:rFonts w:ascii="system-ui" w:hAnsi="system-ui"/>
          <w:b/>
          <w:sz w:val="36"/>
          <w:szCs w:val="36"/>
        </w:rPr>
        <w:t>SYST8150 – Hybrid and Converged Solutions</w:t>
      </w:r>
    </w:p>
    <w:p w14:paraId="021636D9" w14:textId="77777777" w:rsidR="00296CAD" w:rsidRPr="00E63CAF" w:rsidRDefault="00296CAD" w:rsidP="00216241">
      <w:pPr>
        <w:jc w:val="center"/>
        <w:rPr>
          <w:rFonts w:ascii="system-ui" w:hAnsi="system-ui" w:cs="Arial"/>
          <w:b/>
          <w:sz w:val="36"/>
          <w:szCs w:val="36"/>
          <w:shd w:val="clear" w:color="auto" w:fill="FFFFFF"/>
        </w:rPr>
      </w:pPr>
      <w:r w:rsidRPr="00E63CAF">
        <w:rPr>
          <w:rFonts w:ascii="system-ui" w:hAnsi="system-ui" w:cs="Arial"/>
          <w:b/>
          <w:sz w:val="36"/>
          <w:szCs w:val="36"/>
          <w:shd w:val="clear" w:color="auto" w:fill="FFFFFF"/>
        </w:rPr>
        <w:t>Umair Hashmi</w:t>
      </w:r>
    </w:p>
    <w:p w14:paraId="2942C321" w14:textId="22658A17" w:rsidR="00296CAD" w:rsidRPr="00E63CAF" w:rsidRDefault="00296CAD" w:rsidP="00216241">
      <w:pPr>
        <w:jc w:val="center"/>
        <w:rPr>
          <w:rFonts w:ascii="system-ui" w:hAnsi="system-ui"/>
          <w:b/>
          <w:sz w:val="36"/>
          <w:szCs w:val="36"/>
        </w:rPr>
      </w:pPr>
      <w:r w:rsidRPr="00E63CAF">
        <w:rPr>
          <w:rFonts w:ascii="system-ui" w:hAnsi="system-ui"/>
          <w:b/>
          <w:sz w:val="36"/>
          <w:szCs w:val="36"/>
        </w:rPr>
        <w:t xml:space="preserve">Due Date: </w:t>
      </w:r>
      <w:r w:rsidR="007201C3" w:rsidRPr="00E63CAF">
        <w:rPr>
          <w:rFonts w:ascii="system-ui" w:hAnsi="system-ui"/>
          <w:b/>
          <w:sz w:val="36"/>
          <w:szCs w:val="36"/>
        </w:rPr>
        <w:t>March</w:t>
      </w:r>
      <w:r w:rsidRPr="00E63CAF">
        <w:rPr>
          <w:rFonts w:ascii="system-ui" w:hAnsi="system-ui"/>
          <w:b/>
          <w:sz w:val="36"/>
          <w:szCs w:val="36"/>
        </w:rPr>
        <w:t xml:space="preserve"> 0</w:t>
      </w:r>
      <w:r w:rsidR="007201C3" w:rsidRPr="00E63CAF">
        <w:rPr>
          <w:rFonts w:ascii="system-ui" w:hAnsi="system-ui"/>
          <w:b/>
          <w:sz w:val="36"/>
          <w:szCs w:val="36"/>
        </w:rPr>
        <w:t>8</w:t>
      </w:r>
      <w:r w:rsidRPr="00E63CAF">
        <w:rPr>
          <w:rFonts w:ascii="system-ui" w:hAnsi="system-ui"/>
          <w:b/>
          <w:sz w:val="36"/>
          <w:szCs w:val="36"/>
        </w:rPr>
        <w:t>, 2024</w:t>
      </w:r>
    </w:p>
    <w:p w14:paraId="7AEB03C6" w14:textId="516ABD00" w:rsidR="00296CAD" w:rsidRDefault="00296CAD" w:rsidP="007D5F72">
      <w:pPr>
        <w:spacing w:line="276" w:lineRule="auto"/>
        <w:jc w:val="both"/>
        <w:rPr>
          <w:rFonts w:ascii="system-ui" w:eastAsiaTheme="majorEastAsia" w:hAnsi="system-ui" w:cstheme="majorBidi"/>
          <w:spacing w:val="-10"/>
          <w:kern w:val="28"/>
          <w:sz w:val="56"/>
          <w:szCs w:val="56"/>
        </w:rPr>
      </w:pPr>
      <w:r w:rsidRPr="00E63CAF">
        <w:rPr>
          <w:rFonts w:ascii="system-ui" w:eastAsiaTheme="majorEastAsia" w:hAnsi="system-ui" w:cstheme="majorBidi"/>
          <w:spacing w:val="-10"/>
          <w:kern w:val="28"/>
          <w:sz w:val="56"/>
          <w:szCs w:val="56"/>
        </w:rPr>
        <w:br w:type="page"/>
      </w:r>
    </w:p>
    <w:p w14:paraId="52717305" w14:textId="77777777" w:rsidR="00E63CAF" w:rsidRPr="00E63CAF" w:rsidRDefault="00E63CAF" w:rsidP="007D5F72">
      <w:pPr>
        <w:spacing w:line="276" w:lineRule="auto"/>
        <w:jc w:val="both"/>
        <w:rPr>
          <w:rFonts w:ascii="system-ui" w:eastAsiaTheme="majorEastAsia" w:hAnsi="system-ui" w:cstheme="majorBidi"/>
          <w:spacing w:val="-10"/>
          <w:kern w:val="28"/>
          <w:sz w:val="56"/>
          <w:szCs w:val="56"/>
        </w:rPr>
      </w:pPr>
    </w:p>
    <w:p w14:paraId="06E1774E" w14:textId="77777777" w:rsidR="00C66861" w:rsidRPr="00E63CAF" w:rsidRDefault="00C66861" w:rsidP="007D5F72">
      <w:pPr>
        <w:spacing w:line="276" w:lineRule="auto"/>
        <w:jc w:val="both"/>
        <w:rPr>
          <w:rFonts w:ascii="system-ui" w:eastAsiaTheme="majorEastAsia" w:hAnsi="system-ui" w:cstheme="majorBidi"/>
          <w:spacing w:val="-10"/>
          <w:kern w:val="28"/>
          <w:sz w:val="56"/>
          <w:szCs w:val="56"/>
        </w:rPr>
      </w:pPr>
    </w:p>
    <w:bookmarkStart w:id="0" w:name="_Toc160802208" w:displacedByCustomXml="next"/>
    <w:bookmarkStart w:id="1" w:name="_Toc160802125" w:displacedByCustomXml="next"/>
    <w:sdt>
      <w:sdtPr>
        <w:rPr>
          <w:rFonts w:ascii="system-ui" w:eastAsia="Times New Roman" w:hAnsi="system-ui" w:cs="Times New Roman"/>
          <w:b w:val="0"/>
          <w:bCs/>
          <w:color w:val="auto"/>
          <w:sz w:val="20"/>
          <w:szCs w:val="24"/>
        </w:rPr>
        <w:id w:val="-238936104"/>
        <w:docPartObj>
          <w:docPartGallery w:val="Table of Contents"/>
          <w:docPartUnique/>
        </w:docPartObj>
      </w:sdtPr>
      <w:sdtEndPr>
        <w:rPr>
          <w:bCs w:val="0"/>
          <w:noProof/>
          <w:sz w:val="24"/>
        </w:rPr>
      </w:sdtEndPr>
      <w:sdtContent>
        <w:p w14:paraId="4E8E44EC" w14:textId="77777777" w:rsidR="00E63CAF" w:rsidRDefault="00E63CAF" w:rsidP="00E63CAF">
          <w:pPr>
            <w:pStyle w:val="Heading1"/>
            <w:ind w:left="3600"/>
            <w:jc w:val="both"/>
            <w:rPr>
              <w:rFonts w:ascii="system-ui" w:eastAsia="Times New Roman" w:hAnsi="system-ui" w:cs="Times New Roman"/>
              <w:b w:val="0"/>
              <w:bCs/>
              <w:color w:val="auto"/>
              <w:sz w:val="20"/>
              <w:szCs w:val="24"/>
            </w:rPr>
          </w:pPr>
        </w:p>
        <w:p w14:paraId="18FCB271" w14:textId="77777777" w:rsidR="00E63CAF" w:rsidRDefault="00E63CAF" w:rsidP="00E63CAF">
          <w:pPr>
            <w:pStyle w:val="Heading1"/>
            <w:ind w:left="3600"/>
            <w:jc w:val="both"/>
            <w:rPr>
              <w:rFonts w:ascii="system-ui" w:eastAsia="Times New Roman" w:hAnsi="system-ui" w:cs="Times New Roman"/>
              <w:b w:val="0"/>
              <w:bCs/>
              <w:color w:val="auto"/>
              <w:sz w:val="20"/>
              <w:szCs w:val="24"/>
            </w:rPr>
          </w:pPr>
        </w:p>
        <w:p w14:paraId="5AF2D87A" w14:textId="77777777" w:rsidR="00E63CAF" w:rsidRDefault="00E63CAF" w:rsidP="00E63CAF">
          <w:pPr>
            <w:pStyle w:val="Heading1"/>
            <w:ind w:left="3600"/>
            <w:jc w:val="both"/>
            <w:rPr>
              <w:rFonts w:ascii="system-ui" w:eastAsia="Times New Roman" w:hAnsi="system-ui" w:cs="Times New Roman"/>
              <w:b w:val="0"/>
              <w:bCs/>
              <w:color w:val="auto"/>
              <w:sz w:val="20"/>
              <w:szCs w:val="24"/>
            </w:rPr>
          </w:pPr>
        </w:p>
        <w:p w14:paraId="6E1C0DDE" w14:textId="77777777" w:rsidR="00E63CAF" w:rsidRDefault="00E63CAF" w:rsidP="00E63CAF">
          <w:pPr>
            <w:pStyle w:val="Heading1"/>
            <w:ind w:left="3600"/>
            <w:jc w:val="both"/>
            <w:rPr>
              <w:rFonts w:ascii="system-ui" w:eastAsia="Times New Roman" w:hAnsi="system-ui" w:cs="Times New Roman"/>
              <w:b w:val="0"/>
              <w:bCs/>
              <w:color w:val="auto"/>
              <w:sz w:val="20"/>
              <w:szCs w:val="24"/>
            </w:rPr>
          </w:pPr>
        </w:p>
        <w:p w14:paraId="24FCC5AE" w14:textId="31679717" w:rsidR="0082782C" w:rsidRPr="00E63CAF" w:rsidRDefault="0082782C" w:rsidP="00E63CAF">
          <w:pPr>
            <w:pStyle w:val="Heading1"/>
            <w:ind w:left="3600"/>
            <w:jc w:val="both"/>
            <w:rPr>
              <w:rFonts w:ascii="system-ui" w:hAnsi="system-ui"/>
              <w:sz w:val="32"/>
            </w:rPr>
          </w:pPr>
          <w:r w:rsidRPr="00E63CAF">
            <w:rPr>
              <w:rFonts w:ascii="system-ui" w:hAnsi="system-ui"/>
              <w:sz w:val="32"/>
            </w:rPr>
            <w:t>Table of Contents</w:t>
          </w:r>
          <w:bookmarkEnd w:id="1"/>
          <w:bookmarkEnd w:id="0"/>
        </w:p>
        <w:p w14:paraId="70EBFFC1" w14:textId="77777777" w:rsidR="00E63CAF" w:rsidRDefault="00E63CAF">
          <w:pPr>
            <w:pStyle w:val="TOC1"/>
            <w:tabs>
              <w:tab w:val="right" w:leader="dot" w:pos="9350"/>
            </w:tabs>
            <w:rPr>
              <w:rFonts w:ascii="system-ui" w:hAnsi="system-ui"/>
              <w:b w:val="0"/>
              <w:bCs w:val="0"/>
              <w:sz w:val="28"/>
              <w:szCs w:val="28"/>
            </w:rPr>
          </w:pPr>
        </w:p>
        <w:p w14:paraId="7B05606E" w14:textId="0C59ED29" w:rsidR="00E63CAF" w:rsidRPr="00E63CAF" w:rsidRDefault="0082782C">
          <w:pPr>
            <w:pStyle w:val="TOC1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r w:rsidRPr="00E63CAF">
            <w:rPr>
              <w:rFonts w:ascii="system-ui" w:hAnsi="system-ui"/>
              <w:b w:val="0"/>
              <w:bCs w:val="0"/>
              <w:sz w:val="28"/>
              <w:szCs w:val="28"/>
            </w:rPr>
            <w:fldChar w:fldCharType="begin"/>
          </w:r>
          <w:r w:rsidRPr="00E63CAF">
            <w:rPr>
              <w:rFonts w:ascii="system-ui" w:hAnsi="system-ui"/>
              <w:sz w:val="28"/>
              <w:szCs w:val="28"/>
            </w:rPr>
            <w:instrText xml:space="preserve"> TOC \o "1-3" \h \z \u </w:instrText>
          </w:r>
          <w:r w:rsidRPr="00E63CAF">
            <w:rPr>
              <w:rFonts w:ascii="system-ui" w:hAnsi="system-ui"/>
              <w:b w:val="0"/>
              <w:bCs w:val="0"/>
              <w:sz w:val="28"/>
              <w:szCs w:val="28"/>
            </w:rPr>
            <w:fldChar w:fldCharType="separate"/>
          </w:r>
          <w:hyperlink w:anchor="_Toc160802208" w:history="1"/>
        </w:p>
        <w:p w14:paraId="185163F5" w14:textId="572AC4D7" w:rsidR="00E63CAF" w:rsidRPr="00E63CAF" w:rsidRDefault="00E63CAF">
          <w:pPr>
            <w:pStyle w:val="TOC1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09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Portfolio 2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_Toc160802209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47B8F" w14:textId="53D9D4FD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0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Lab 5: Creating hybrid network and routes between two cloud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_Toc160802210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4D059" w14:textId="0DD896F2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1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Description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_Toc160802211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9D767" w14:textId="5808ECEA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2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Preparation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_Toc160802212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94190" w14:textId="0CFCCB91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3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Observations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_Toc160802213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52586" w14:textId="0181A507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4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Screenshots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_Toc160802214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3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D7B64" w14:textId="29E610CA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5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Reflection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_Toc160802215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16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392E1" w14:textId="358B9B15" w:rsidR="00E63CAF" w:rsidRPr="00E63CAF" w:rsidRDefault="00E63CAF">
          <w:pPr>
            <w:pStyle w:val="TOC2"/>
            <w:tabs>
              <w:tab w:val="right" w:leader="dot" w:pos="9350"/>
            </w:tabs>
            <w:rPr>
              <w:rFonts w:ascii="system-ui" w:eastAsiaTheme="minorEastAsia" w:hAnsi="system-ui" w:cstheme="minorBidi"/>
              <w:b w:val="0"/>
              <w:bCs w:val="0"/>
              <w:noProof/>
              <w:kern w:val="2"/>
              <w:sz w:val="28"/>
              <w:szCs w:val="28"/>
              <w:lang w:val="en-CA" w:eastAsia="en-CA"/>
              <w14:ligatures w14:val="standardContextual"/>
            </w:rPr>
          </w:pPr>
          <w:hyperlink w:anchor="_Toc160802216" w:history="1">
            <w:r w:rsidRPr="00E63CAF">
              <w:rPr>
                <w:rStyle w:val="Hyperlink"/>
                <w:rFonts w:ascii="system-ui" w:hAnsi="system-ui"/>
                <w:noProof/>
                <w:sz w:val="28"/>
                <w:szCs w:val="28"/>
              </w:rPr>
              <w:t>References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ab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begin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instrText xml:space="preserve"> PAGEREF _Toc160802216 \h </w:instrTex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separate"/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t>17</w:t>
            </w:r>
            <w:r w:rsidRPr="00E63CAF">
              <w:rPr>
                <w:rFonts w:ascii="system-ui" w:hAnsi="system-u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6388A" w14:textId="1EA69CA1" w:rsidR="0082782C" w:rsidRPr="00E63CAF" w:rsidRDefault="0082782C" w:rsidP="007D5F72">
          <w:pPr>
            <w:jc w:val="both"/>
            <w:rPr>
              <w:rFonts w:ascii="system-ui" w:hAnsi="system-ui"/>
            </w:rPr>
          </w:pPr>
          <w:r w:rsidRPr="00E63CAF">
            <w:rPr>
              <w:rFonts w:ascii="system-ui" w:hAnsi="system-u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493F302" w14:textId="77777777" w:rsidR="0082782C" w:rsidRPr="00E63CAF" w:rsidRDefault="0082782C" w:rsidP="007D5F72">
      <w:pPr>
        <w:spacing w:line="276" w:lineRule="auto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br w:type="page"/>
      </w:r>
    </w:p>
    <w:p w14:paraId="3ADE445B" w14:textId="77777777" w:rsidR="00C66861" w:rsidRPr="00E63CAF" w:rsidRDefault="00C66861" w:rsidP="007D5F72">
      <w:pPr>
        <w:spacing w:line="276" w:lineRule="auto"/>
        <w:jc w:val="both"/>
        <w:rPr>
          <w:rFonts w:ascii="system-ui" w:eastAsiaTheme="majorEastAsia" w:hAnsi="system-ui" w:cstheme="majorBidi"/>
          <w:color w:val="365F91" w:themeColor="accent1" w:themeShade="BF"/>
          <w:sz w:val="32"/>
          <w:szCs w:val="32"/>
        </w:rPr>
      </w:pPr>
    </w:p>
    <w:p w14:paraId="7BF12C79" w14:textId="07F6858E" w:rsidR="00C66861" w:rsidRPr="00E63CAF" w:rsidRDefault="00DE70CA" w:rsidP="007D5F72">
      <w:pPr>
        <w:pStyle w:val="Heading1"/>
        <w:jc w:val="both"/>
        <w:rPr>
          <w:rFonts w:ascii="system-ui" w:hAnsi="system-ui"/>
        </w:rPr>
      </w:pPr>
      <w:bookmarkStart w:id="2" w:name="_Toc160802209"/>
      <w:r w:rsidRPr="00E63CAF">
        <w:rPr>
          <w:rFonts w:ascii="system-ui" w:hAnsi="system-ui"/>
        </w:rPr>
        <w:t>Portfolio 2</w:t>
      </w:r>
      <w:bookmarkEnd w:id="2"/>
    </w:p>
    <w:p w14:paraId="0DEFF38E" w14:textId="75777AB8" w:rsidR="00DE70CA" w:rsidRPr="00E63CAF" w:rsidRDefault="00DE70CA" w:rsidP="007D5F72">
      <w:pPr>
        <w:pStyle w:val="Heading2"/>
        <w:jc w:val="both"/>
        <w:rPr>
          <w:rFonts w:ascii="system-ui" w:hAnsi="system-ui"/>
          <w:b/>
          <w:szCs w:val="32"/>
          <w:u w:val="none"/>
        </w:rPr>
      </w:pPr>
      <w:bookmarkStart w:id="3" w:name="_Toc160802210"/>
      <w:r w:rsidRPr="00E63CAF">
        <w:rPr>
          <w:rFonts w:ascii="system-ui" w:hAnsi="system-ui"/>
          <w:b/>
          <w:szCs w:val="32"/>
          <w:u w:val="none"/>
        </w:rPr>
        <w:t xml:space="preserve">Lab 5: </w:t>
      </w:r>
      <w:r w:rsidRPr="00E63CAF">
        <w:rPr>
          <w:rFonts w:ascii="system-ui" w:hAnsi="system-ui"/>
          <w:b/>
          <w:szCs w:val="32"/>
          <w:u w:val="none"/>
        </w:rPr>
        <w:t>Creating hybrid network and routes between two cloud</w:t>
      </w:r>
      <w:bookmarkEnd w:id="3"/>
    </w:p>
    <w:p w14:paraId="46AD57FC" w14:textId="7B0BC776" w:rsidR="00D300DD" w:rsidRPr="00E63CAF" w:rsidRDefault="00D300DD" w:rsidP="007D5F72">
      <w:pPr>
        <w:pStyle w:val="Heading2"/>
        <w:jc w:val="both"/>
        <w:rPr>
          <w:rFonts w:ascii="system-ui" w:hAnsi="system-ui"/>
        </w:rPr>
      </w:pPr>
      <w:bookmarkStart w:id="4" w:name="_Toc160802211"/>
      <w:r w:rsidRPr="00E63CAF">
        <w:rPr>
          <w:rFonts w:ascii="system-ui" w:hAnsi="system-ui"/>
        </w:rPr>
        <w:t>Description</w:t>
      </w:r>
      <w:bookmarkEnd w:id="4"/>
    </w:p>
    <w:p w14:paraId="4148B15A" w14:textId="0FAFCCB6" w:rsidR="008770ED" w:rsidRPr="00E63CAF" w:rsidRDefault="008770ED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 xml:space="preserve">This lab </w:t>
      </w:r>
      <w:r w:rsidR="00F00DB1" w:rsidRPr="00E63CAF">
        <w:rPr>
          <w:rFonts w:ascii="system-ui" w:hAnsi="system-ui"/>
        </w:rPr>
        <w:t>consists</w:t>
      </w:r>
      <w:r w:rsidRPr="00E63CAF">
        <w:rPr>
          <w:rFonts w:ascii="system-ui" w:hAnsi="system-ui"/>
        </w:rPr>
        <w:t xml:space="preserve"> of the following tasks:</w:t>
      </w:r>
    </w:p>
    <w:p w14:paraId="6A861553" w14:textId="761DFBDA" w:rsidR="008770ED" w:rsidRPr="00E63CAF" w:rsidRDefault="0029681E" w:rsidP="007D5F72">
      <w:pPr>
        <w:pStyle w:val="ListParagraph"/>
        <w:numPr>
          <w:ilvl w:val="0"/>
          <w:numId w:val="10"/>
        </w:num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Setting up V</w:t>
      </w:r>
      <w:r w:rsidR="00E84241" w:rsidRPr="00E63CAF">
        <w:rPr>
          <w:rFonts w:ascii="system-ui" w:hAnsi="system-ui"/>
        </w:rPr>
        <w:t xml:space="preserve">irtual </w:t>
      </w:r>
      <w:r w:rsidRPr="00E63CAF">
        <w:rPr>
          <w:rFonts w:ascii="system-ui" w:hAnsi="system-ui"/>
        </w:rPr>
        <w:t>P</w:t>
      </w:r>
      <w:r w:rsidR="00E84241" w:rsidRPr="00E63CAF">
        <w:rPr>
          <w:rFonts w:ascii="system-ui" w:hAnsi="system-ui"/>
        </w:rPr>
        <w:t xml:space="preserve">rivate </w:t>
      </w:r>
      <w:r w:rsidRPr="00E63CAF">
        <w:rPr>
          <w:rFonts w:ascii="system-ui" w:hAnsi="system-ui"/>
        </w:rPr>
        <w:t>C</w:t>
      </w:r>
      <w:r w:rsidR="00E84241" w:rsidRPr="00E63CAF">
        <w:rPr>
          <w:rFonts w:ascii="system-ui" w:hAnsi="system-ui"/>
        </w:rPr>
        <w:t>loud</w:t>
      </w:r>
      <w:r w:rsidRPr="00E63CAF">
        <w:rPr>
          <w:rFonts w:ascii="system-ui" w:hAnsi="system-ui"/>
        </w:rPr>
        <w:t xml:space="preserve"> networks in two different cloud vendors</w:t>
      </w:r>
    </w:p>
    <w:p w14:paraId="778AEC48" w14:textId="791EE56E" w:rsidR="0029681E" w:rsidRPr="00E63CAF" w:rsidRDefault="0029681E" w:rsidP="007D5F72">
      <w:pPr>
        <w:pStyle w:val="ListParagraph"/>
        <w:numPr>
          <w:ilvl w:val="0"/>
          <w:numId w:val="10"/>
        </w:num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 xml:space="preserve">Setup a private </w:t>
      </w:r>
      <w:r w:rsidR="00E84241" w:rsidRPr="00E63CAF">
        <w:rPr>
          <w:rFonts w:ascii="system-ui" w:hAnsi="system-ui"/>
        </w:rPr>
        <w:t>routing between</w:t>
      </w:r>
      <w:r w:rsidRPr="00E63CAF">
        <w:rPr>
          <w:rFonts w:ascii="system-ui" w:hAnsi="system-ui"/>
        </w:rPr>
        <w:t xml:space="preserve"> the </w:t>
      </w:r>
      <w:r w:rsidR="00E84241" w:rsidRPr="00E63CAF">
        <w:rPr>
          <w:rFonts w:ascii="system-ui" w:hAnsi="system-ui"/>
        </w:rPr>
        <w:t xml:space="preserve">VPC </w:t>
      </w:r>
    </w:p>
    <w:p w14:paraId="2E9183C0" w14:textId="520C6E39" w:rsidR="0029681E" w:rsidRPr="00E63CAF" w:rsidRDefault="00E03837" w:rsidP="007D5F72">
      <w:pPr>
        <w:pStyle w:val="ListParagraph"/>
        <w:numPr>
          <w:ilvl w:val="0"/>
          <w:numId w:val="10"/>
        </w:num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 xml:space="preserve">Configuration of </w:t>
      </w:r>
      <w:r w:rsidR="00530C93" w:rsidRPr="00E63CAF">
        <w:rPr>
          <w:rFonts w:ascii="system-ui" w:hAnsi="system-ui"/>
        </w:rPr>
        <w:t>site-to-site</w:t>
      </w:r>
      <w:r w:rsidRPr="00E63CAF">
        <w:rPr>
          <w:rFonts w:ascii="system-ui" w:hAnsi="system-ui"/>
        </w:rPr>
        <w:t xml:space="preserve"> v</w:t>
      </w:r>
      <w:r w:rsidR="00A96A67" w:rsidRPr="00E63CAF">
        <w:rPr>
          <w:rFonts w:ascii="system-ui" w:hAnsi="system-ui"/>
        </w:rPr>
        <w:t xml:space="preserve">irtual private </w:t>
      </w:r>
      <w:r w:rsidR="00EA3691" w:rsidRPr="00E63CAF">
        <w:rPr>
          <w:rFonts w:ascii="system-ui" w:hAnsi="system-ui"/>
        </w:rPr>
        <w:t>network (</w:t>
      </w:r>
      <w:r w:rsidR="00A96A67" w:rsidRPr="00E63CAF">
        <w:rPr>
          <w:rFonts w:ascii="system-ui" w:hAnsi="system-ui"/>
        </w:rPr>
        <w:t>VPN) between the two networks.</w:t>
      </w:r>
    </w:p>
    <w:p w14:paraId="78EE983B" w14:textId="1EE6AD30" w:rsidR="00A96A67" w:rsidRPr="00E63CAF" w:rsidRDefault="00A96A67" w:rsidP="007D5F72">
      <w:pPr>
        <w:pStyle w:val="ListParagraph"/>
        <w:numPr>
          <w:ilvl w:val="0"/>
          <w:numId w:val="10"/>
        </w:num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One end of the network should be routable to the internet</w:t>
      </w:r>
    </w:p>
    <w:p w14:paraId="695F261F" w14:textId="03A5BFFB" w:rsidR="00A96A67" w:rsidRPr="00E63CAF" w:rsidRDefault="007E60B8" w:rsidP="007D5F72">
      <w:pPr>
        <w:pStyle w:val="ListParagraph"/>
        <w:numPr>
          <w:ilvl w:val="0"/>
          <w:numId w:val="10"/>
        </w:num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Suggestions to secure EC2</w:t>
      </w:r>
      <w:r w:rsidR="00EA3691" w:rsidRPr="00E63CAF">
        <w:rPr>
          <w:rFonts w:ascii="system-ui" w:hAnsi="system-ui"/>
        </w:rPr>
        <w:t>, storage and database.</w:t>
      </w:r>
    </w:p>
    <w:p w14:paraId="61E16B76" w14:textId="77777777" w:rsidR="00342C26" w:rsidRPr="00E63CAF" w:rsidRDefault="00342C26" w:rsidP="007D5F72">
      <w:pPr>
        <w:pStyle w:val="Heading2"/>
        <w:jc w:val="both"/>
        <w:rPr>
          <w:rFonts w:ascii="system-ui" w:hAnsi="system-ui"/>
        </w:rPr>
      </w:pPr>
      <w:bookmarkStart w:id="5" w:name="_Toc160802212"/>
      <w:r w:rsidRPr="00E63CAF">
        <w:rPr>
          <w:rFonts w:ascii="system-ui" w:hAnsi="system-ui"/>
        </w:rPr>
        <w:t>Preparation</w:t>
      </w:r>
      <w:bookmarkEnd w:id="5"/>
    </w:p>
    <w:p w14:paraId="7E3F69EB" w14:textId="761276AC" w:rsidR="009B1F8A" w:rsidRPr="00E63CAF" w:rsidRDefault="009B1F8A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Th</w:t>
      </w:r>
      <w:r w:rsidR="00D10E07" w:rsidRPr="00E63CAF">
        <w:rPr>
          <w:rFonts w:ascii="system-ui" w:hAnsi="system-ui"/>
        </w:rPr>
        <w:t xml:space="preserve">is lab requires accounts in two different vendors, Here I opted for Amazon Web Services and </w:t>
      </w:r>
      <w:r w:rsidR="009943FD" w:rsidRPr="00E63CAF">
        <w:rPr>
          <w:rFonts w:ascii="system-ui" w:hAnsi="system-ui"/>
        </w:rPr>
        <w:t>Google Cloud Platform.</w:t>
      </w:r>
    </w:p>
    <w:p w14:paraId="19BEA42C" w14:textId="77777777" w:rsidR="0002496E" w:rsidRPr="00E63CAF" w:rsidRDefault="00133588" w:rsidP="007D5F72">
      <w:pPr>
        <w:pStyle w:val="Heading2"/>
        <w:jc w:val="both"/>
        <w:rPr>
          <w:rStyle w:val="fieldlabel"/>
          <w:rFonts w:ascii="system-ui" w:hAnsi="system-ui"/>
          <w:color w:val="000000" w:themeColor="text1"/>
          <w:sz w:val="24"/>
        </w:rPr>
      </w:pPr>
      <w:bookmarkStart w:id="6" w:name="_Toc160802213"/>
      <w:r w:rsidRPr="00E63CAF">
        <w:rPr>
          <w:rStyle w:val="fieldlabel"/>
          <w:rFonts w:ascii="system-ui" w:hAnsi="system-ui"/>
          <w:color w:val="000000" w:themeColor="text1"/>
          <w:sz w:val="24"/>
        </w:rPr>
        <w:t>Observations</w:t>
      </w:r>
      <w:bookmarkEnd w:id="6"/>
    </w:p>
    <w:p w14:paraId="1572E2B4" w14:textId="735415F3" w:rsidR="00A20EB5" w:rsidRPr="00E63CAF" w:rsidRDefault="00A20EB5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The article provided in the document wasn’t enough</w:t>
      </w:r>
      <w:r w:rsidR="00221DDC" w:rsidRPr="00E63CAF">
        <w:rPr>
          <w:rFonts w:ascii="system-ui" w:hAnsi="system-ui"/>
        </w:rPr>
        <w:t xml:space="preserve"> for completing this lab, I went to external sites to refer more about the setup. The article </w:t>
      </w:r>
      <w:r w:rsidR="006765D2" w:rsidRPr="00E63CAF">
        <w:rPr>
          <w:rFonts w:ascii="system-ui" w:hAnsi="system-ui"/>
        </w:rPr>
        <w:t xml:space="preserve">mentioned </w:t>
      </w:r>
      <w:r w:rsidR="00016AE2" w:rsidRPr="00E63CAF">
        <w:rPr>
          <w:rFonts w:ascii="system-ui" w:hAnsi="system-ui"/>
        </w:rPr>
        <w:t>of selecting classic VPN for the GCP side setup, I received the error,</w:t>
      </w:r>
    </w:p>
    <w:p w14:paraId="1A21045E" w14:textId="55505293" w:rsidR="00016AE2" w:rsidRPr="00E63CAF" w:rsidRDefault="00016AE2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“</w:t>
      </w:r>
      <w:r w:rsidRPr="00E63CAF">
        <w:rPr>
          <w:rFonts w:ascii="system-ui" w:hAnsi="system-ui"/>
        </w:rPr>
        <w:t>Invalid value for field '</w:t>
      </w:r>
      <w:proofErr w:type="spellStart"/>
      <w:proofErr w:type="gramStart"/>
      <w:r w:rsidRPr="00E63CAF">
        <w:rPr>
          <w:rFonts w:ascii="system-ui" w:hAnsi="system-ui"/>
        </w:rPr>
        <w:t>resource.peerIp</w:t>
      </w:r>
      <w:proofErr w:type="spellEnd"/>
      <w:proofErr w:type="gramEnd"/>
      <w:r w:rsidRPr="00E63CAF">
        <w:rPr>
          <w:rFonts w:ascii="system-ui" w:hAnsi="system-ui"/>
        </w:rPr>
        <w:t xml:space="preserve">': '34.226.252.151'. Cannot create a classic VPN tunnel with dynamic routing. Peer IP is outside of Google. Peer IP </w:t>
      </w:r>
      <w:proofErr w:type="gramStart"/>
      <w:r w:rsidRPr="00E63CAF">
        <w:rPr>
          <w:rFonts w:ascii="system-ui" w:hAnsi="system-ui"/>
        </w:rPr>
        <w:t>has to</w:t>
      </w:r>
      <w:proofErr w:type="gramEnd"/>
      <w:r w:rsidRPr="00E63CAF">
        <w:rPr>
          <w:rFonts w:ascii="system-ui" w:hAnsi="system-ui"/>
        </w:rPr>
        <w:t xml:space="preserve"> be used by a Compute Engine VM. Other Classic VPN usages are deprecated.</w:t>
      </w:r>
      <w:r w:rsidRPr="00E63CAF">
        <w:rPr>
          <w:rFonts w:ascii="system-ui" w:hAnsi="system-ui"/>
        </w:rPr>
        <w:t>”</w:t>
      </w:r>
    </w:p>
    <w:p w14:paraId="1A82FE0B" w14:textId="4623FF7C" w:rsidR="00016AE2" w:rsidRPr="00E63CAF" w:rsidRDefault="00016AE2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 xml:space="preserve">As the usage of classic VPN </w:t>
      </w:r>
      <w:r w:rsidR="00665212" w:rsidRPr="00E63CAF">
        <w:rPr>
          <w:rFonts w:ascii="system-ui" w:hAnsi="system-ui"/>
        </w:rPr>
        <w:t>for dynamic routing is deprecated. I had to find my ways to make this work.</w:t>
      </w:r>
    </w:p>
    <w:p w14:paraId="5AC6CE72" w14:textId="76EFE540" w:rsidR="001C5B3D" w:rsidRPr="00E63CAF" w:rsidRDefault="00D7715A" w:rsidP="007D5F72">
      <w:pPr>
        <w:pStyle w:val="Heading2"/>
        <w:jc w:val="both"/>
        <w:rPr>
          <w:rStyle w:val="fieldlabel"/>
          <w:rFonts w:ascii="system-ui" w:hAnsi="system-ui"/>
          <w:color w:val="000000" w:themeColor="text1"/>
          <w:sz w:val="24"/>
        </w:rPr>
      </w:pPr>
      <w:bookmarkStart w:id="7" w:name="_Toc160802214"/>
      <w:r w:rsidRPr="00E63CAF">
        <w:rPr>
          <w:rStyle w:val="fieldlabel"/>
          <w:rFonts w:ascii="system-ui" w:hAnsi="system-ui"/>
          <w:color w:val="000000" w:themeColor="text1"/>
          <w:sz w:val="24"/>
        </w:rPr>
        <w:t>Screenshots</w:t>
      </w:r>
      <w:bookmarkEnd w:id="7"/>
    </w:p>
    <w:p w14:paraId="2568F04E" w14:textId="25F6A08B" w:rsidR="0073274D" w:rsidRPr="00E63CAF" w:rsidRDefault="0073274D" w:rsidP="007D5F72">
      <w:pPr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Before beginning the configuration of VPCs, I started reserving a static VPN</w:t>
      </w:r>
      <w:r w:rsidR="004A05A9" w:rsidRPr="00E63CAF">
        <w:rPr>
          <w:rFonts w:ascii="system-ui" w:hAnsi="system-ui"/>
        </w:rPr>
        <w:t xml:space="preserve">, which is linked to the VPC </w:t>
      </w:r>
      <w:r w:rsidR="00F61A51" w:rsidRPr="00E63CAF">
        <w:rPr>
          <w:rFonts w:ascii="system-ui" w:hAnsi="system-ui"/>
        </w:rPr>
        <w:t>later</w:t>
      </w:r>
      <w:r w:rsidR="004A05A9" w:rsidRPr="00E63CAF">
        <w:rPr>
          <w:rFonts w:ascii="system-ui" w:hAnsi="system-ui"/>
        </w:rPr>
        <w:t xml:space="preserve">, thus the VPC has </w:t>
      </w:r>
      <w:r w:rsidR="00F61A51" w:rsidRPr="00E63CAF">
        <w:rPr>
          <w:rFonts w:ascii="system-ui" w:hAnsi="system-ui"/>
        </w:rPr>
        <w:t>a</w:t>
      </w:r>
      <w:r w:rsidR="004A05A9" w:rsidRPr="00E63CAF">
        <w:rPr>
          <w:rFonts w:ascii="system-ui" w:hAnsi="system-ui"/>
        </w:rPr>
        <w:t xml:space="preserve"> unique external IP range </w:t>
      </w:r>
      <w:r w:rsidR="007E60CE" w:rsidRPr="00E63CAF">
        <w:rPr>
          <w:rFonts w:ascii="system-ui" w:hAnsi="system-ui"/>
        </w:rPr>
        <w:t>that prevents modification of IP Configuration.</w:t>
      </w:r>
    </w:p>
    <w:p w14:paraId="20FE8517" w14:textId="1994CADF" w:rsidR="00486C98" w:rsidRPr="00E63CAF" w:rsidRDefault="00486C98" w:rsidP="007D5F72">
      <w:pPr>
        <w:jc w:val="both"/>
        <w:rPr>
          <w:rFonts w:ascii="system-ui" w:hAnsi="system-ui"/>
        </w:rPr>
      </w:pPr>
    </w:p>
    <w:p w14:paraId="13E5716C" w14:textId="49BD3F25" w:rsidR="00E875AA" w:rsidRPr="00E63CAF" w:rsidRDefault="001C5B3D" w:rsidP="00216241">
      <w:pPr>
        <w:ind w:left="-426"/>
        <w:jc w:val="center"/>
        <w:rPr>
          <w:rFonts w:ascii="system-ui" w:hAnsi="system-ui"/>
          <w:i/>
          <w:iCs/>
          <w:color w:val="4F81BD" w:themeColor="accent1"/>
        </w:rPr>
      </w:pPr>
      <w:r w:rsidRPr="00E63CAF">
        <w:rPr>
          <w:rFonts w:ascii="system-ui" w:hAnsi="system-ui"/>
          <w:highlight w:val="lightGray"/>
        </w:rPr>
        <w:lastRenderedPageBreak/>
        <w:drawing>
          <wp:inline distT="0" distB="0" distL="0" distR="0" wp14:anchorId="3832498C" wp14:editId="2F96F4A0">
            <wp:extent cx="6278880" cy="3924300"/>
            <wp:effectExtent l="0" t="0" r="7620" b="0"/>
            <wp:docPr id="16089205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20561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C8C" w:rsidRPr="00E63CAF">
        <w:rPr>
          <w:rStyle w:val="IntenseEmphasis"/>
          <w:rFonts w:ascii="system-ui" w:hAnsi="system-ui"/>
        </w:rPr>
        <w:t>Fig 1:</w:t>
      </w:r>
      <w:r w:rsidR="00281E2B" w:rsidRPr="00E63CAF">
        <w:rPr>
          <w:rStyle w:val="IntenseEmphasis"/>
          <w:rFonts w:ascii="system-ui" w:hAnsi="system-ui"/>
        </w:rPr>
        <w:t xml:space="preserve"> External IP reservation</w:t>
      </w:r>
    </w:p>
    <w:p w14:paraId="43C2CEF9" w14:textId="77777777" w:rsidR="001E7500" w:rsidRPr="00E63CAF" w:rsidRDefault="00E875AA" w:rsidP="001E7500">
      <w:pPr>
        <w:ind w:left="-426"/>
        <w:rPr>
          <w:rFonts w:ascii="system-ui" w:hAnsi="system-ui"/>
        </w:rPr>
      </w:pPr>
      <w:r w:rsidRPr="00E63CAF">
        <w:rPr>
          <w:rFonts w:ascii="system-ui" w:hAnsi="system-ui"/>
        </w:rPr>
        <w:t>Next, I created two VPC in both AWS and GCP. For AWS, I went with 192.168.0.0/16 range and GCP10.0.0.0/16.</w:t>
      </w:r>
      <w:bookmarkStart w:id="8" w:name="_Toc160800757"/>
    </w:p>
    <w:p w14:paraId="28D90BDF" w14:textId="6E9420FF" w:rsidR="00E875AA" w:rsidRPr="00E63CAF" w:rsidRDefault="001E7500" w:rsidP="001E7500">
      <w:pPr>
        <w:ind w:left="-426"/>
        <w:jc w:val="center"/>
        <w:rPr>
          <w:rStyle w:val="fieldlabel"/>
          <w:rFonts w:ascii="system-ui" w:hAnsi="system-ui"/>
          <w:color w:val="000000" w:themeColor="text1"/>
          <w:sz w:val="24"/>
        </w:rPr>
      </w:pPr>
      <w:r w:rsidRPr="00E63CAF">
        <w:rPr>
          <w:rFonts w:ascii="system-ui" w:hAnsi="system-ui"/>
        </w:rPr>
        <w:br/>
      </w:r>
      <w:r w:rsidR="00E875AA" w:rsidRPr="00E63CAF">
        <w:rPr>
          <w:rFonts w:ascii="system-ui" w:hAnsi="system-ui"/>
          <w:noProof/>
        </w:rPr>
        <w:drawing>
          <wp:inline distT="0" distB="0" distL="0" distR="0" wp14:anchorId="599D81E8" wp14:editId="6E1F93A1">
            <wp:extent cx="6054436" cy="3784023"/>
            <wp:effectExtent l="0" t="0" r="3810" b="6985"/>
            <wp:docPr id="627285839" name="Picture 2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85839" name="Picture 2" descr="A computer screen 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922" cy="378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  <w:r w:rsidR="00281E2B" w:rsidRPr="00E63CAF">
        <w:rPr>
          <w:rStyle w:val="IntenseEmphasis"/>
          <w:rFonts w:ascii="system-ui" w:hAnsi="system-ui"/>
        </w:rPr>
        <w:t xml:space="preserve">Fig </w:t>
      </w:r>
      <w:r w:rsidR="00A063EE" w:rsidRPr="00E63CAF">
        <w:rPr>
          <w:rStyle w:val="IntenseEmphasis"/>
          <w:rFonts w:ascii="system-ui" w:hAnsi="system-ui"/>
        </w:rPr>
        <w:t>2</w:t>
      </w:r>
      <w:r w:rsidR="00281E2B" w:rsidRPr="00E63CAF">
        <w:rPr>
          <w:rStyle w:val="IntenseEmphasis"/>
          <w:rFonts w:ascii="system-ui" w:hAnsi="system-ui"/>
        </w:rPr>
        <w:t xml:space="preserve">: </w:t>
      </w:r>
      <w:r w:rsidR="00A063EE" w:rsidRPr="00E63CAF">
        <w:rPr>
          <w:rStyle w:val="IntenseEmphasis"/>
          <w:rFonts w:ascii="system-ui" w:hAnsi="system-ui"/>
        </w:rPr>
        <w:t>VPC creation in AWS</w:t>
      </w:r>
    </w:p>
    <w:p w14:paraId="7C036224" w14:textId="564B62FE" w:rsidR="00E875AA" w:rsidRPr="00E63CAF" w:rsidRDefault="00E875AA" w:rsidP="00E63CAF">
      <w:pPr>
        <w:jc w:val="center"/>
        <w:rPr>
          <w:rFonts w:ascii="system-ui" w:hAnsi="system-ui"/>
        </w:rPr>
      </w:pPr>
      <w:bookmarkStart w:id="9" w:name="_Toc160800758"/>
      <w:bookmarkStart w:id="10" w:name="_Toc160802132"/>
      <w:bookmarkStart w:id="11" w:name="_Toc160802188"/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720C56AC" wp14:editId="5E65EA4F">
            <wp:extent cx="5943600" cy="3714750"/>
            <wp:effectExtent l="0" t="0" r="0" b="0"/>
            <wp:docPr id="603627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731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  <w:r w:rsidR="00A063EE" w:rsidRPr="00E63CAF">
        <w:rPr>
          <w:rStyle w:val="IntenseEmphasis"/>
          <w:rFonts w:ascii="system-ui" w:hAnsi="system-ui"/>
        </w:rPr>
        <w:t xml:space="preserve">Fig </w:t>
      </w:r>
      <w:r w:rsidR="00A063EE" w:rsidRPr="00E63CAF">
        <w:rPr>
          <w:rStyle w:val="IntenseEmphasis"/>
          <w:rFonts w:ascii="system-ui" w:hAnsi="system-ui"/>
        </w:rPr>
        <w:t>3</w:t>
      </w:r>
      <w:r w:rsidR="00A063EE" w:rsidRPr="00E63CAF">
        <w:rPr>
          <w:rStyle w:val="IntenseEmphasis"/>
          <w:rFonts w:ascii="system-ui" w:hAnsi="system-ui"/>
        </w:rPr>
        <w:t xml:space="preserve">: </w:t>
      </w:r>
      <w:r w:rsidR="00A063EE" w:rsidRPr="00E63CAF">
        <w:rPr>
          <w:rStyle w:val="IntenseEmphasis"/>
          <w:rFonts w:ascii="system-ui" w:hAnsi="system-ui"/>
        </w:rPr>
        <w:t>VPC creation in GCP</w:t>
      </w:r>
      <w:bookmarkEnd w:id="10"/>
      <w:bookmarkEnd w:id="11"/>
    </w:p>
    <w:p w14:paraId="475D0B2F" w14:textId="77777777" w:rsidR="004C294F" w:rsidRPr="00E63CAF" w:rsidRDefault="002E63FB" w:rsidP="007D5F72">
      <w:pPr>
        <w:ind w:left="-426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I started creating cloud router in GCP,</w:t>
      </w:r>
      <w:r w:rsidR="00AC70CC" w:rsidRPr="00E63CAF">
        <w:rPr>
          <w:rFonts w:ascii="system-ui" w:hAnsi="system-ui"/>
        </w:rPr>
        <w:t xml:space="preserve"> which is used to advertise the networks using BGP Peers.</w:t>
      </w:r>
      <w:r w:rsidR="00BF70FD" w:rsidRPr="00E63CAF">
        <w:rPr>
          <w:rFonts w:ascii="system-ui" w:hAnsi="system-ui"/>
        </w:rPr>
        <w:t xml:space="preserve"> For all the setup, I used to us-east 1 region. The ASN (autonomous </w:t>
      </w:r>
      <w:r w:rsidR="00083342" w:rsidRPr="00E63CAF">
        <w:rPr>
          <w:rFonts w:ascii="system-ui" w:hAnsi="system-ui"/>
        </w:rPr>
        <w:t xml:space="preserve">system number) I configured is </w:t>
      </w:r>
      <w:r w:rsidR="00E37A1D" w:rsidRPr="00E63CAF">
        <w:rPr>
          <w:rFonts w:ascii="system-ui" w:hAnsi="system-ui"/>
        </w:rPr>
        <w:t xml:space="preserve">65533 which is different </w:t>
      </w:r>
      <w:r w:rsidR="0012003D" w:rsidRPr="00E63CAF">
        <w:rPr>
          <w:rFonts w:ascii="system-ui" w:hAnsi="system-ui"/>
        </w:rPr>
        <w:t>for AWS setup.</w:t>
      </w:r>
    </w:p>
    <w:p w14:paraId="52D1B25B" w14:textId="6C963060" w:rsidR="0012003D" w:rsidRPr="00E63CAF" w:rsidRDefault="0012003D" w:rsidP="001E7500">
      <w:pPr>
        <w:ind w:left="-426"/>
        <w:jc w:val="center"/>
        <w:rPr>
          <w:rFonts w:ascii="system-ui" w:hAnsi="system-ui"/>
        </w:rPr>
      </w:pPr>
      <w:r w:rsidRPr="00E63CAF">
        <w:rPr>
          <w:rFonts w:ascii="system-ui" w:hAnsi="system-ui"/>
        </w:rPr>
        <w:drawing>
          <wp:inline distT="0" distB="0" distL="0" distR="0" wp14:anchorId="2C407E20" wp14:editId="3789BE45">
            <wp:extent cx="6192982" cy="3870614"/>
            <wp:effectExtent l="0" t="0" r="0" b="0"/>
            <wp:docPr id="29187409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4091" name="Picture 1" descr="A computer screen with text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849" cy="38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94F" w:rsidRPr="00E63CAF">
        <w:rPr>
          <w:rStyle w:val="IntenseEmphasis"/>
          <w:rFonts w:ascii="system-ui" w:hAnsi="system-ui"/>
        </w:rPr>
        <w:t xml:space="preserve">Fig </w:t>
      </w:r>
      <w:r w:rsidR="004C294F" w:rsidRPr="00E63CAF">
        <w:rPr>
          <w:rStyle w:val="IntenseEmphasis"/>
          <w:rFonts w:ascii="system-ui" w:hAnsi="system-ui"/>
        </w:rPr>
        <w:t>4</w:t>
      </w:r>
      <w:r w:rsidR="004C294F" w:rsidRPr="00E63CAF">
        <w:rPr>
          <w:rStyle w:val="IntenseEmphasis"/>
          <w:rFonts w:ascii="system-ui" w:hAnsi="system-ui"/>
        </w:rPr>
        <w:t xml:space="preserve">: </w:t>
      </w:r>
      <w:r w:rsidR="004C294F" w:rsidRPr="00E63CAF">
        <w:rPr>
          <w:rStyle w:val="IntenseEmphasis"/>
          <w:rFonts w:ascii="system-ui" w:hAnsi="system-ui"/>
        </w:rPr>
        <w:t>Creation of cloud router</w:t>
      </w:r>
    </w:p>
    <w:p w14:paraId="54D64491" w14:textId="3F14FB71" w:rsidR="008547BB" w:rsidRPr="00E63CAF" w:rsidRDefault="0012003D" w:rsidP="00BA4D5C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</w:rPr>
        <w:t>After</w:t>
      </w:r>
      <w:r w:rsidR="00204411" w:rsidRPr="00E63CAF">
        <w:rPr>
          <w:rFonts w:ascii="system-ui" w:hAnsi="system-ui"/>
        </w:rPr>
        <w:t xml:space="preserve"> this went to VPN </w:t>
      </w:r>
      <w:r w:rsidR="00C04F8A" w:rsidRPr="00E63CAF">
        <w:rPr>
          <w:rFonts w:ascii="system-ui" w:hAnsi="system-ui"/>
        </w:rPr>
        <w:t>setting to create a gateway in GCP. I went with High Availability VPN.</w:t>
      </w:r>
      <w:r w:rsidR="009678EB" w:rsidRPr="00E63CAF">
        <w:rPr>
          <w:rFonts w:ascii="system-ui" w:hAnsi="system-ui"/>
        </w:rPr>
        <w:t xml:space="preserve"> Create</w:t>
      </w:r>
      <w:r w:rsidR="000071CF" w:rsidRPr="00E63CAF">
        <w:rPr>
          <w:rFonts w:ascii="system-ui" w:hAnsi="system-ui"/>
        </w:rPr>
        <w:t xml:space="preserve">d </w:t>
      </w:r>
      <w:r w:rsidR="009678EB" w:rsidRPr="00E63CAF">
        <w:rPr>
          <w:rFonts w:ascii="system-ui" w:hAnsi="system-ui"/>
        </w:rPr>
        <w:t>the gateway</w:t>
      </w:r>
      <w:r w:rsidR="000071CF" w:rsidRPr="00E63CAF">
        <w:rPr>
          <w:rFonts w:ascii="system-ui" w:hAnsi="system-ui"/>
        </w:rPr>
        <w:t xml:space="preserve"> </w:t>
      </w:r>
      <w:r w:rsidR="00B12546" w:rsidRPr="00E63CAF">
        <w:rPr>
          <w:rFonts w:ascii="system-ui" w:hAnsi="system-ui"/>
        </w:rPr>
        <w:t xml:space="preserve">and </w:t>
      </w:r>
      <w:r w:rsidR="00BA4D5C" w:rsidRPr="00E63CAF">
        <w:rPr>
          <w:rFonts w:ascii="system-ui" w:hAnsi="system-ui"/>
        </w:rPr>
        <w:t>got</w:t>
      </w:r>
      <w:r w:rsidR="00B12546" w:rsidRPr="00E63CAF">
        <w:rPr>
          <w:rFonts w:ascii="system-ui" w:hAnsi="system-ui"/>
        </w:rPr>
        <w:t xml:space="preserve"> the IP for </w:t>
      </w:r>
      <w:proofErr w:type="gramStart"/>
      <w:r w:rsidR="00B12546" w:rsidRPr="00E63CAF">
        <w:rPr>
          <w:rFonts w:ascii="system-ui" w:hAnsi="system-ui"/>
        </w:rPr>
        <w:t>both of the interfaces</w:t>
      </w:r>
      <w:proofErr w:type="gramEnd"/>
      <w:r w:rsidR="00B12546" w:rsidRPr="00E63CAF">
        <w:rPr>
          <w:rFonts w:ascii="system-ui" w:hAnsi="system-ui"/>
        </w:rPr>
        <w:t>.</w:t>
      </w:r>
      <w:r w:rsidR="00B12546" w:rsidRPr="00E63CAF">
        <w:rPr>
          <w:rFonts w:ascii="system-ui" w:hAnsi="system-ui"/>
          <w:noProof/>
        </w:rPr>
        <w:t xml:space="preserve"> </w:t>
      </w:r>
      <w:r w:rsidR="00B12546" w:rsidRPr="00E63CAF">
        <w:rPr>
          <w:rFonts w:ascii="system-ui" w:hAnsi="system-ui"/>
          <w:noProof/>
        </w:rPr>
        <w:br/>
      </w:r>
      <w:r w:rsidR="00B12546" w:rsidRPr="00E63CAF">
        <w:rPr>
          <w:rFonts w:ascii="system-ui" w:hAnsi="system-ui"/>
          <w:noProof/>
        </w:rPr>
        <w:lastRenderedPageBreak/>
        <w:br/>
      </w:r>
      <w:r w:rsidR="00B12546" w:rsidRPr="00E63CAF">
        <w:rPr>
          <w:rFonts w:ascii="system-ui" w:hAnsi="system-ui"/>
        </w:rPr>
        <w:drawing>
          <wp:inline distT="0" distB="0" distL="0" distR="0" wp14:anchorId="0B648EAB" wp14:editId="68FCD6C7">
            <wp:extent cx="6054437" cy="3784023"/>
            <wp:effectExtent l="0" t="0" r="3810" b="6985"/>
            <wp:docPr id="1343961165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61165" name="Picture 1" descr="A computer screen with a white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4995" cy="37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8C" w:rsidRPr="00E63CAF">
        <w:rPr>
          <w:rStyle w:val="IntenseEmphasis"/>
          <w:rFonts w:ascii="system-ui" w:hAnsi="system-ui"/>
        </w:rPr>
        <w:t xml:space="preserve"> </w:t>
      </w:r>
      <w:r w:rsidR="00DC038C" w:rsidRPr="00E63CAF">
        <w:rPr>
          <w:rStyle w:val="IntenseEmphasis"/>
          <w:rFonts w:ascii="system-ui" w:hAnsi="system-ui"/>
        </w:rPr>
        <w:t xml:space="preserve">Fig </w:t>
      </w:r>
      <w:r w:rsidR="00DC038C" w:rsidRPr="00E63CAF">
        <w:rPr>
          <w:rStyle w:val="IntenseEmphasis"/>
          <w:rFonts w:ascii="system-ui" w:hAnsi="system-ui"/>
        </w:rPr>
        <w:t>5</w:t>
      </w:r>
      <w:r w:rsidR="00DC038C" w:rsidRPr="00E63CAF">
        <w:rPr>
          <w:rStyle w:val="IntenseEmphasis"/>
          <w:rFonts w:ascii="system-ui" w:hAnsi="system-ui"/>
        </w:rPr>
        <w:t xml:space="preserve">: </w:t>
      </w:r>
      <w:r w:rsidR="00DC038C" w:rsidRPr="00E63CAF">
        <w:rPr>
          <w:rStyle w:val="IntenseEmphasis"/>
          <w:rFonts w:ascii="system-ui" w:hAnsi="system-ui"/>
        </w:rPr>
        <w:t>Configuration of Cloud VPN Gateways in GCP</w:t>
      </w:r>
    </w:p>
    <w:p w14:paraId="6EB3CCBD" w14:textId="502C070C" w:rsidR="008547BB" w:rsidRPr="00E63CAF" w:rsidRDefault="008547BB" w:rsidP="007D5F72">
      <w:pPr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 xml:space="preserve">Next step was to configure the AWS side. I started with creating </w:t>
      </w:r>
      <w:r w:rsidR="003A68CE" w:rsidRPr="00E63CAF">
        <w:rPr>
          <w:rFonts w:ascii="system-ui" w:hAnsi="system-ui"/>
          <w:noProof/>
        </w:rPr>
        <w:t>two</w:t>
      </w:r>
      <w:r w:rsidRPr="00E63CAF">
        <w:rPr>
          <w:rFonts w:ascii="system-ui" w:hAnsi="system-ui"/>
          <w:noProof/>
        </w:rPr>
        <w:t xml:space="preserve"> customer gateway</w:t>
      </w:r>
      <w:r w:rsidR="006C55CA" w:rsidRPr="00E63CAF">
        <w:rPr>
          <w:rFonts w:ascii="system-ui" w:hAnsi="system-ui"/>
          <w:noProof/>
        </w:rPr>
        <w:t>, here set</w:t>
      </w:r>
      <w:r w:rsidR="00EA203A" w:rsidRPr="00E63CAF">
        <w:rPr>
          <w:rFonts w:ascii="system-ui" w:hAnsi="system-ui"/>
          <w:noProof/>
        </w:rPr>
        <w:t>t</w:t>
      </w:r>
      <w:r w:rsidR="006C55CA" w:rsidRPr="00E63CAF">
        <w:rPr>
          <w:rFonts w:ascii="system-ui" w:hAnsi="system-ui"/>
          <w:noProof/>
        </w:rPr>
        <w:t>ing up with the same ASN as GCP is important, a</w:t>
      </w:r>
      <w:r w:rsidR="00EA203A" w:rsidRPr="00E63CAF">
        <w:rPr>
          <w:rFonts w:ascii="system-ui" w:hAnsi="system-ui"/>
          <w:noProof/>
        </w:rPr>
        <w:t>s the connection is made through BGP protocol.</w:t>
      </w:r>
      <w:r w:rsidR="003A68CE" w:rsidRPr="00E63CAF">
        <w:rPr>
          <w:rFonts w:ascii="system-ui" w:hAnsi="system-ui"/>
          <w:noProof/>
        </w:rPr>
        <w:t xml:space="preserve"> The two interface IP addresses is given for each customer gateway for redudancy.</w:t>
      </w:r>
    </w:p>
    <w:p w14:paraId="01210603" w14:textId="0E279FAE" w:rsidR="0050206E" w:rsidRPr="00E63CAF" w:rsidRDefault="007826F7" w:rsidP="00BA4D5C">
      <w:pPr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78C57C8F" wp14:editId="06307B5A">
            <wp:extent cx="5943600" cy="3714750"/>
            <wp:effectExtent l="0" t="0" r="0" b="0"/>
            <wp:docPr id="91925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27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8C" w:rsidRPr="00E63CAF">
        <w:rPr>
          <w:rStyle w:val="IntenseEmphasis"/>
          <w:rFonts w:ascii="system-ui" w:hAnsi="system-ui"/>
        </w:rPr>
        <w:t xml:space="preserve">Fig </w:t>
      </w:r>
      <w:r w:rsidR="007A2677" w:rsidRPr="00E63CAF">
        <w:rPr>
          <w:rStyle w:val="IntenseEmphasis"/>
          <w:rFonts w:ascii="system-ui" w:hAnsi="system-ui"/>
        </w:rPr>
        <w:t>6</w:t>
      </w:r>
      <w:r w:rsidR="00DC038C" w:rsidRPr="00E63CAF">
        <w:rPr>
          <w:rStyle w:val="IntenseEmphasis"/>
          <w:rFonts w:ascii="system-ui" w:hAnsi="system-ui"/>
        </w:rPr>
        <w:t xml:space="preserve">: </w:t>
      </w:r>
      <w:r w:rsidR="007A2677" w:rsidRPr="00E63CAF">
        <w:rPr>
          <w:rStyle w:val="IntenseEmphasis"/>
          <w:rFonts w:ascii="system-ui" w:hAnsi="system-ui"/>
        </w:rPr>
        <w:t>Customer Gateways in AWS</w:t>
      </w:r>
    </w:p>
    <w:p w14:paraId="10E5B473" w14:textId="45214E6D" w:rsidR="002F7231" w:rsidRPr="00E63CAF" w:rsidRDefault="002F7231" w:rsidP="007D5F72">
      <w:pPr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t>Additionally we want to create a virtual private gateway f</w:t>
      </w:r>
      <w:r w:rsidR="002D3CAD" w:rsidRPr="00E63CAF">
        <w:rPr>
          <w:rFonts w:ascii="system-ui" w:hAnsi="system-ui"/>
          <w:noProof/>
        </w:rPr>
        <w:t>or tunnelling the traffic to the end point.</w:t>
      </w:r>
      <w:r w:rsidR="00A138A0" w:rsidRPr="00E63CAF">
        <w:rPr>
          <w:rFonts w:ascii="system-ui" w:hAnsi="system-ui"/>
          <w:noProof/>
        </w:rPr>
        <w:t xml:space="preserve"> We have to attach it to the VPC.</w:t>
      </w:r>
    </w:p>
    <w:p w14:paraId="3CC9AD4B" w14:textId="2F6348BB" w:rsidR="00A138A0" w:rsidRPr="00E63CAF" w:rsidRDefault="00A138A0" w:rsidP="00BA4D5C">
      <w:pPr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5CCCB136" wp14:editId="5E39922B">
            <wp:extent cx="5943600" cy="3714750"/>
            <wp:effectExtent l="0" t="0" r="0" b="0"/>
            <wp:docPr id="69047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75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77" w:rsidRPr="00E63CAF">
        <w:rPr>
          <w:rStyle w:val="IntenseEmphasis"/>
          <w:rFonts w:ascii="system-ui" w:hAnsi="system-ui"/>
        </w:rPr>
        <w:t xml:space="preserve">Fig </w:t>
      </w:r>
      <w:r w:rsidR="007A2677" w:rsidRPr="00E63CAF">
        <w:rPr>
          <w:rStyle w:val="IntenseEmphasis"/>
          <w:rFonts w:ascii="system-ui" w:hAnsi="system-ui"/>
        </w:rPr>
        <w:t>7</w:t>
      </w:r>
      <w:r w:rsidR="007A2677" w:rsidRPr="00E63CAF">
        <w:rPr>
          <w:rStyle w:val="IntenseEmphasis"/>
          <w:rFonts w:ascii="system-ui" w:hAnsi="system-ui"/>
        </w:rPr>
        <w:t xml:space="preserve">: </w:t>
      </w:r>
      <w:r w:rsidR="007A2677" w:rsidRPr="00E63CAF">
        <w:rPr>
          <w:rStyle w:val="IntenseEmphasis"/>
          <w:rFonts w:ascii="system-ui" w:hAnsi="system-ui"/>
        </w:rPr>
        <w:t>Virtual Private Gateway in AWS</w:t>
      </w:r>
    </w:p>
    <w:p w14:paraId="105386A9" w14:textId="42DBE0AB" w:rsidR="00830B42" w:rsidRPr="00E63CAF" w:rsidRDefault="00830B42" w:rsidP="007D5F72">
      <w:pPr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 xml:space="preserve">After this we have to make sure that the subnet is associated and </w:t>
      </w:r>
      <w:r w:rsidR="005E1B18" w:rsidRPr="00E63CAF">
        <w:rPr>
          <w:rFonts w:ascii="system-ui" w:hAnsi="system-ui"/>
          <w:noProof/>
        </w:rPr>
        <w:t>enabled for route propagtion.</w:t>
      </w:r>
    </w:p>
    <w:p w14:paraId="1A7F3CDB" w14:textId="62040463" w:rsidR="00BB2710" w:rsidRPr="00E63CAF" w:rsidRDefault="00BB2710" w:rsidP="00BA4D5C">
      <w:pPr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293BB6D9" wp14:editId="6AA9AD80">
            <wp:extent cx="5943600" cy="3714750"/>
            <wp:effectExtent l="0" t="0" r="0" b="0"/>
            <wp:docPr id="201590143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01434" name="Picture 1" descr="A computer screen with a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77" w:rsidRPr="00E63CAF">
        <w:rPr>
          <w:rStyle w:val="IntenseEmphasis"/>
          <w:rFonts w:ascii="system-ui" w:hAnsi="system-ui"/>
        </w:rPr>
        <w:t xml:space="preserve">Fig </w:t>
      </w:r>
      <w:r w:rsidR="007A2677" w:rsidRPr="00E63CAF">
        <w:rPr>
          <w:rStyle w:val="IntenseEmphasis"/>
          <w:rFonts w:ascii="system-ui" w:hAnsi="system-ui"/>
        </w:rPr>
        <w:t>8</w:t>
      </w:r>
      <w:r w:rsidR="007A2677" w:rsidRPr="00E63CAF">
        <w:rPr>
          <w:rStyle w:val="IntenseEmphasis"/>
          <w:rFonts w:ascii="system-ui" w:hAnsi="system-ui"/>
        </w:rPr>
        <w:t xml:space="preserve">: </w:t>
      </w:r>
      <w:r w:rsidR="007A2677" w:rsidRPr="00E63CAF">
        <w:rPr>
          <w:rStyle w:val="IntenseEmphasis"/>
          <w:rFonts w:ascii="system-ui" w:hAnsi="system-ui"/>
        </w:rPr>
        <w:t>Subnet Associations</w:t>
      </w:r>
    </w:p>
    <w:p w14:paraId="1E89A20C" w14:textId="12B075D8" w:rsidR="005E1B18" w:rsidRPr="00E63CAF" w:rsidRDefault="005E1B18" w:rsidP="00BA4D5C">
      <w:pPr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401E894F" wp14:editId="6D1BEF1C">
            <wp:extent cx="5943600" cy="3714750"/>
            <wp:effectExtent l="0" t="0" r="0" b="0"/>
            <wp:docPr id="106641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64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77" w:rsidRPr="00E63CAF">
        <w:rPr>
          <w:rStyle w:val="IntenseEmphasis"/>
          <w:rFonts w:ascii="system-ui" w:hAnsi="system-ui"/>
        </w:rPr>
        <w:t xml:space="preserve">Fig </w:t>
      </w:r>
      <w:r w:rsidR="007A2677" w:rsidRPr="00E63CAF">
        <w:rPr>
          <w:rStyle w:val="IntenseEmphasis"/>
          <w:rFonts w:ascii="system-ui" w:hAnsi="system-ui"/>
        </w:rPr>
        <w:t>9</w:t>
      </w:r>
      <w:r w:rsidR="007A2677" w:rsidRPr="00E63CAF">
        <w:rPr>
          <w:rStyle w:val="IntenseEmphasis"/>
          <w:rFonts w:ascii="system-ui" w:hAnsi="system-ui"/>
        </w:rPr>
        <w:t xml:space="preserve">: </w:t>
      </w:r>
      <w:r w:rsidR="007A2677" w:rsidRPr="00E63CAF">
        <w:rPr>
          <w:rStyle w:val="IntenseEmphasis"/>
          <w:rFonts w:ascii="system-ui" w:hAnsi="system-ui"/>
        </w:rPr>
        <w:t>Route Propagation Enabled</w:t>
      </w:r>
    </w:p>
    <w:p w14:paraId="52A16171" w14:textId="24425887" w:rsidR="00BB2710" w:rsidRPr="00E63CAF" w:rsidRDefault="00BB2710" w:rsidP="007D5F72">
      <w:pPr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>Site-to-site VPN is configured</w:t>
      </w:r>
      <w:r w:rsidR="009732A5" w:rsidRPr="00E63CAF">
        <w:rPr>
          <w:rFonts w:ascii="system-ui" w:hAnsi="system-ui"/>
          <w:noProof/>
        </w:rPr>
        <w:t xml:space="preserve">. Here we have </w:t>
      </w:r>
      <w:r w:rsidR="00B36A45" w:rsidRPr="00E63CAF">
        <w:rPr>
          <w:rFonts w:ascii="system-ui" w:hAnsi="system-ui"/>
          <w:noProof/>
        </w:rPr>
        <w:t xml:space="preserve">two customer gateways, so we have to create two VPN connections, </w:t>
      </w:r>
      <w:r w:rsidR="00BC39EA" w:rsidRPr="00E63CAF">
        <w:rPr>
          <w:rFonts w:ascii="system-ui" w:hAnsi="system-ui"/>
          <w:noProof/>
        </w:rPr>
        <w:t>this way our VPN service is redundant, If one link fails, we have another VPN.</w:t>
      </w:r>
    </w:p>
    <w:p w14:paraId="4F46D346" w14:textId="3E3C2232" w:rsidR="009732A5" w:rsidRPr="00E63CAF" w:rsidRDefault="009732A5" w:rsidP="00BA4D5C">
      <w:pPr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18A38CEE" wp14:editId="5963263F">
            <wp:extent cx="5943600" cy="3714750"/>
            <wp:effectExtent l="0" t="0" r="0" b="0"/>
            <wp:docPr id="115354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01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77" w:rsidRPr="00E63CAF">
        <w:rPr>
          <w:rStyle w:val="IntenseEmphasis"/>
          <w:rFonts w:ascii="system-ui" w:hAnsi="system-ui"/>
        </w:rPr>
        <w:t>Fig 1</w:t>
      </w:r>
      <w:r w:rsidR="007A2677" w:rsidRPr="00E63CAF">
        <w:rPr>
          <w:rStyle w:val="IntenseEmphasis"/>
          <w:rFonts w:ascii="system-ui" w:hAnsi="system-ui"/>
        </w:rPr>
        <w:t>0</w:t>
      </w:r>
      <w:r w:rsidR="007A2677" w:rsidRPr="00E63CAF">
        <w:rPr>
          <w:rStyle w:val="IntenseEmphasis"/>
          <w:rFonts w:ascii="system-ui" w:hAnsi="system-ui"/>
        </w:rPr>
        <w:t xml:space="preserve">: </w:t>
      </w:r>
      <w:r w:rsidR="007A2677" w:rsidRPr="00E63CAF">
        <w:rPr>
          <w:rStyle w:val="IntenseEmphasis"/>
          <w:rFonts w:ascii="system-ui" w:hAnsi="system-ui"/>
        </w:rPr>
        <w:t>VPN connections in AWS</w:t>
      </w:r>
    </w:p>
    <w:p w14:paraId="34EA89D7" w14:textId="00C60E53" w:rsidR="00B068F0" w:rsidRPr="00E63CAF" w:rsidRDefault="00B068F0" w:rsidP="007D5F72">
      <w:pPr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 xml:space="preserve">The peer </w:t>
      </w:r>
      <w:r w:rsidR="003A3511" w:rsidRPr="00E63CAF">
        <w:rPr>
          <w:rFonts w:ascii="system-ui" w:hAnsi="system-ui"/>
          <w:noProof/>
        </w:rPr>
        <w:t>vpn gateway</w:t>
      </w:r>
      <w:r w:rsidRPr="00E63CAF">
        <w:rPr>
          <w:rFonts w:ascii="system-ui" w:hAnsi="system-ui"/>
          <w:noProof/>
        </w:rPr>
        <w:t xml:space="preserve"> is </w:t>
      </w:r>
      <w:r w:rsidR="00881003" w:rsidRPr="00E63CAF">
        <w:rPr>
          <w:rFonts w:ascii="system-ui" w:hAnsi="system-ui"/>
          <w:noProof/>
        </w:rPr>
        <w:t>created with the addresses mentioned in the tunnel details.</w:t>
      </w:r>
      <w:r w:rsidR="00D047B3" w:rsidRPr="00E63CAF">
        <w:rPr>
          <w:rFonts w:ascii="system-ui" w:hAnsi="system-ui"/>
          <w:noProof/>
        </w:rPr>
        <w:t xml:space="preserve"> The details are also found in the configuration files which can be downloaded from AWS after successfully creating the VPN connection.</w:t>
      </w:r>
      <w:r w:rsidR="003A3511" w:rsidRPr="00E63CAF">
        <w:rPr>
          <w:rFonts w:ascii="system-ui" w:hAnsi="system-ui"/>
          <w:noProof/>
        </w:rPr>
        <w:t xml:space="preserve"> </w:t>
      </w:r>
    </w:p>
    <w:p w14:paraId="4F919548" w14:textId="01E4DA7D" w:rsidR="00120362" w:rsidRPr="00E63CAF" w:rsidRDefault="00B068F0" w:rsidP="00BA4D5C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618A7E0F" wp14:editId="40D4FAA3">
            <wp:extent cx="6096000" cy="3810000"/>
            <wp:effectExtent l="0" t="0" r="0" b="0"/>
            <wp:docPr id="172258877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8877" name="Picture 1" descr="A computer screen with a white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8608" cy="38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677" w:rsidRPr="00E63CAF">
        <w:rPr>
          <w:rStyle w:val="IntenseEmphasis"/>
          <w:rFonts w:ascii="system-ui" w:hAnsi="system-ui"/>
        </w:rPr>
        <w:t>Fig 1</w:t>
      </w:r>
      <w:r w:rsidR="007A2677" w:rsidRPr="00E63CAF">
        <w:rPr>
          <w:rStyle w:val="IntenseEmphasis"/>
          <w:rFonts w:ascii="system-ui" w:hAnsi="system-ui"/>
        </w:rPr>
        <w:t>1</w:t>
      </w:r>
      <w:r w:rsidR="007A2677" w:rsidRPr="00E63CAF">
        <w:rPr>
          <w:rStyle w:val="IntenseEmphasis"/>
          <w:rFonts w:ascii="system-ui" w:hAnsi="system-ui"/>
        </w:rPr>
        <w:t xml:space="preserve">: </w:t>
      </w:r>
      <w:r w:rsidR="00A028EC" w:rsidRPr="00E63CAF">
        <w:rPr>
          <w:rStyle w:val="IntenseEmphasis"/>
          <w:rFonts w:ascii="system-ui" w:hAnsi="system-ui"/>
        </w:rPr>
        <w:t>Peer VPN gateway configuration</w:t>
      </w:r>
    </w:p>
    <w:p w14:paraId="20D32156" w14:textId="03385B3A" w:rsidR="00120362" w:rsidRPr="00E63CAF" w:rsidRDefault="00120362" w:rsidP="007D5F72">
      <w:pPr>
        <w:ind w:left="-426"/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 xml:space="preserve">Next step is </w:t>
      </w:r>
      <w:r w:rsidR="00845599" w:rsidRPr="00E63CAF">
        <w:rPr>
          <w:rFonts w:ascii="system-ui" w:hAnsi="system-ui"/>
          <w:noProof/>
        </w:rPr>
        <w:t>created the VPN tunnels in GCP, the necessary details needed to finish this is given in the configuration files</w:t>
      </w:r>
      <w:r w:rsidR="00F6151D" w:rsidRPr="00E63CAF">
        <w:rPr>
          <w:rFonts w:ascii="system-ui" w:hAnsi="system-ui"/>
          <w:noProof/>
        </w:rPr>
        <w:t>. The BGP sessions are created in the same steps.</w:t>
      </w:r>
      <w:r w:rsidR="0078252F" w:rsidRPr="00E63CAF">
        <w:rPr>
          <w:rFonts w:ascii="system-ui" w:hAnsi="system-ui"/>
          <w:noProof/>
        </w:rPr>
        <w:t xml:space="preserve"> After configuration of the BGP sessions, the VPN will do the handshakes and then the connection is established</w:t>
      </w:r>
      <w:r w:rsidR="00362390" w:rsidRPr="00E63CAF">
        <w:rPr>
          <w:rFonts w:ascii="system-ui" w:hAnsi="system-ui"/>
          <w:noProof/>
        </w:rPr>
        <w:t xml:space="preserve">. </w:t>
      </w:r>
    </w:p>
    <w:p w14:paraId="2C55801C" w14:textId="6D81DB8C" w:rsidR="00120362" w:rsidRPr="00E63CAF" w:rsidRDefault="00120362" w:rsidP="00E63CAF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084DC4EA" wp14:editId="3AC9EDA7">
            <wp:extent cx="6012873" cy="3758046"/>
            <wp:effectExtent l="0" t="0" r="6985" b="0"/>
            <wp:docPr id="2544758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75821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243" cy="37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8EC" w:rsidRPr="00E63CAF">
        <w:rPr>
          <w:rStyle w:val="IntenseEmphasis"/>
          <w:rFonts w:ascii="system-ui" w:hAnsi="system-ui"/>
        </w:rPr>
        <w:t>Fig 1</w:t>
      </w:r>
      <w:r w:rsidR="00A028EC" w:rsidRPr="00E63CAF">
        <w:rPr>
          <w:rStyle w:val="IntenseEmphasis"/>
          <w:rFonts w:ascii="system-ui" w:hAnsi="system-ui"/>
        </w:rPr>
        <w:t>2</w:t>
      </w:r>
      <w:r w:rsidR="00A028EC" w:rsidRPr="00E63CAF">
        <w:rPr>
          <w:rStyle w:val="IntenseEmphasis"/>
          <w:rFonts w:ascii="system-ui" w:hAnsi="system-ui"/>
        </w:rPr>
        <w:t xml:space="preserve">: </w:t>
      </w:r>
      <w:r w:rsidR="007D5F72" w:rsidRPr="00E63CAF">
        <w:rPr>
          <w:rStyle w:val="IntenseEmphasis"/>
          <w:rFonts w:ascii="system-ui" w:hAnsi="system-ui"/>
        </w:rPr>
        <w:t>Cloud Tunnels Up and running</w:t>
      </w:r>
    </w:p>
    <w:p w14:paraId="1DE24B7A" w14:textId="2BC4EF0A" w:rsidR="00362390" w:rsidRPr="00E63CAF" w:rsidRDefault="00362390" w:rsidP="007D5F72">
      <w:pPr>
        <w:ind w:left="-426"/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>On AWS side, we will get the status for the tunnel UP. It may take some time to update, for me it took 4-5 minutes for the status message.</w:t>
      </w:r>
    </w:p>
    <w:p w14:paraId="28471B5A" w14:textId="43431C94" w:rsidR="00362390" w:rsidRPr="00E63CAF" w:rsidRDefault="00362390" w:rsidP="007D5F72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518CA3A4" wp14:editId="06904422">
            <wp:extent cx="6123709" cy="3827318"/>
            <wp:effectExtent l="0" t="0" r="0" b="1905"/>
            <wp:docPr id="51023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348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361" cy="382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F72" w:rsidRPr="00E63CAF">
        <w:rPr>
          <w:rStyle w:val="IntenseEmphasis"/>
          <w:rFonts w:ascii="system-ui" w:hAnsi="system-ui"/>
        </w:rPr>
        <w:t>Fig 1</w:t>
      </w:r>
      <w:r w:rsidR="007D5F72" w:rsidRPr="00E63CAF">
        <w:rPr>
          <w:rStyle w:val="IntenseEmphasis"/>
          <w:rFonts w:ascii="system-ui" w:hAnsi="system-ui"/>
        </w:rPr>
        <w:t>3</w:t>
      </w:r>
      <w:r w:rsidR="007D5F72" w:rsidRPr="00E63CAF">
        <w:rPr>
          <w:rStyle w:val="IntenseEmphasis"/>
          <w:rFonts w:ascii="system-ui" w:hAnsi="system-ui"/>
        </w:rPr>
        <w:t>:</w:t>
      </w:r>
      <w:r w:rsidR="007D5F72" w:rsidRPr="00E63CAF">
        <w:rPr>
          <w:rStyle w:val="IntenseEmphasis"/>
          <w:rFonts w:ascii="system-ui" w:hAnsi="system-ui"/>
        </w:rPr>
        <w:t xml:space="preserve"> VPN</w:t>
      </w:r>
      <w:r w:rsidR="007D5F72" w:rsidRPr="00E63CAF">
        <w:rPr>
          <w:rStyle w:val="IntenseEmphasis"/>
          <w:rFonts w:ascii="system-ui" w:hAnsi="system-ui"/>
        </w:rPr>
        <w:t xml:space="preserve"> </w:t>
      </w:r>
      <w:r w:rsidR="007D5F72" w:rsidRPr="00E63CAF">
        <w:rPr>
          <w:rStyle w:val="IntenseEmphasis"/>
          <w:rFonts w:ascii="system-ui" w:hAnsi="system-ui"/>
        </w:rPr>
        <w:t>Tunnels UP in AWS</w:t>
      </w:r>
      <w:r w:rsidR="00E63CAF" w:rsidRPr="00E63CAF">
        <w:rPr>
          <w:rStyle w:val="IntenseEmphasis"/>
          <w:rFonts w:ascii="system-ui" w:hAnsi="system-ui"/>
        </w:rPr>
        <w:br/>
      </w:r>
    </w:p>
    <w:p w14:paraId="38563814" w14:textId="77777777" w:rsidR="00A32257" w:rsidRPr="00E63CAF" w:rsidRDefault="009F14D8" w:rsidP="00A32257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503CF6FE" wp14:editId="1C0345ED">
            <wp:extent cx="6179128" cy="3861955"/>
            <wp:effectExtent l="0" t="0" r="0" b="5715"/>
            <wp:docPr id="189571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1390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933" cy="38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57" w:rsidRPr="00E63CAF">
        <w:rPr>
          <w:rStyle w:val="IntenseEmphasis"/>
          <w:rFonts w:ascii="system-ui" w:hAnsi="system-ui"/>
        </w:rPr>
        <w:t xml:space="preserve"> </w:t>
      </w:r>
      <w:r w:rsidR="00A32257" w:rsidRPr="00E63CAF">
        <w:rPr>
          <w:rStyle w:val="IntenseEmphasis"/>
          <w:rFonts w:ascii="system-ui" w:hAnsi="system-ui"/>
        </w:rPr>
        <w:t>Fig 1</w:t>
      </w:r>
      <w:r w:rsidR="00A32257" w:rsidRPr="00E63CAF">
        <w:rPr>
          <w:rStyle w:val="IntenseEmphasis"/>
          <w:rFonts w:ascii="system-ui" w:hAnsi="system-ui"/>
        </w:rPr>
        <w:t>4</w:t>
      </w:r>
      <w:r w:rsidR="00A32257" w:rsidRPr="00E63CAF">
        <w:rPr>
          <w:rStyle w:val="IntenseEmphasis"/>
          <w:rFonts w:ascii="system-ui" w:hAnsi="system-ui"/>
        </w:rPr>
        <w:t>: VPN Tunnels UP in AWS</w:t>
      </w:r>
    </w:p>
    <w:p w14:paraId="78D41CBE" w14:textId="5EB216BA" w:rsidR="009F14D8" w:rsidRPr="00E63CAF" w:rsidRDefault="009F14D8" w:rsidP="007D5F72">
      <w:pPr>
        <w:ind w:left="-426"/>
        <w:jc w:val="both"/>
        <w:rPr>
          <w:rFonts w:ascii="system-ui" w:hAnsi="system-ui"/>
          <w:noProof/>
        </w:rPr>
      </w:pPr>
    </w:p>
    <w:p w14:paraId="1F064A65" w14:textId="468CFA91" w:rsidR="00C87190" w:rsidRPr="00E63CAF" w:rsidRDefault="00C87190" w:rsidP="007D5F72">
      <w:pPr>
        <w:ind w:left="-426"/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>After this I created instance on both sides with the VPC which I created</w:t>
      </w:r>
      <w:r w:rsidR="009C28A1" w:rsidRPr="00E63CAF">
        <w:rPr>
          <w:rFonts w:ascii="system-ui" w:hAnsi="system-ui"/>
          <w:noProof/>
        </w:rPr>
        <w:t xml:space="preserve">. Make sure necessary rules are added into the firewall and security groups so that </w:t>
      </w:r>
      <w:r w:rsidR="000F12AF" w:rsidRPr="00E63CAF">
        <w:rPr>
          <w:rFonts w:ascii="system-ui" w:hAnsi="system-ui"/>
          <w:noProof/>
        </w:rPr>
        <w:t>the both system can ping eachother.</w:t>
      </w:r>
    </w:p>
    <w:p w14:paraId="1A5801D5" w14:textId="573254CF" w:rsidR="00A32257" w:rsidRPr="00E63CAF" w:rsidRDefault="008E440A" w:rsidP="00C41BAD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1C456B37" wp14:editId="11462AB0">
            <wp:extent cx="6109855" cy="3818659"/>
            <wp:effectExtent l="0" t="0" r="5715" b="0"/>
            <wp:docPr id="140770016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0016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34" cy="382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1F6" w:rsidRPr="00E63CAF">
        <w:rPr>
          <w:rStyle w:val="IntenseEmphasis"/>
          <w:rFonts w:ascii="system-ui" w:hAnsi="system-ui"/>
        </w:rPr>
        <w:t>Fig 1</w:t>
      </w:r>
      <w:r w:rsidR="00BC31F6" w:rsidRPr="00E63CAF">
        <w:rPr>
          <w:rStyle w:val="IntenseEmphasis"/>
          <w:rFonts w:ascii="system-ui" w:hAnsi="system-ui"/>
        </w:rPr>
        <w:t>5</w:t>
      </w:r>
      <w:r w:rsidR="00BC31F6" w:rsidRPr="00E63CAF">
        <w:rPr>
          <w:rStyle w:val="IntenseEmphasis"/>
          <w:rFonts w:ascii="system-ui" w:hAnsi="system-ui"/>
        </w:rPr>
        <w:t xml:space="preserve">: </w:t>
      </w:r>
      <w:r w:rsidR="00BC31F6" w:rsidRPr="00E63CAF">
        <w:rPr>
          <w:rStyle w:val="IntenseEmphasis"/>
          <w:rFonts w:ascii="system-ui" w:hAnsi="system-ui"/>
        </w:rPr>
        <w:t>Firewall rules in GCP</w:t>
      </w:r>
      <w:r w:rsidR="00E63CAF" w:rsidRPr="00E63CAF">
        <w:rPr>
          <w:rStyle w:val="IntenseEmphasis"/>
          <w:rFonts w:ascii="system-ui" w:hAnsi="system-ui"/>
        </w:rPr>
        <w:br/>
      </w:r>
    </w:p>
    <w:p w14:paraId="7188AE3E" w14:textId="272AA4D9" w:rsidR="008E440A" w:rsidRPr="00E63CAF" w:rsidRDefault="008648D8" w:rsidP="00C41BAD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199526B9" wp14:editId="0DDFD8CD">
            <wp:extent cx="6229005" cy="3893128"/>
            <wp:effectExtent l="0" t="0" r="635" b="0"/>
            <wp:docPr id="1056141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10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592" cy="3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AD" w:rsidRPr="00E63CAF">
        <w:rPr>
          <w:rStyle w:val="IntenseEmphasis"/>
          <w:rFonts w:ascii="system-ui" w:hAnsi="system-ui"/>
        </w:rPr>
        <w:t>Fig 1</w:t>
      </w:r>
      <w:r w:rsidR="00C41BAD" w:rsidRPr="00E63CAF">
        <w:rPr>
          <w:rStyle w:val="IntenseEmphasis"/>
          <w:rFonts w:ascii="system-ui" w:hAnsi="system-ui"/>
        </w:rPr>
        <w:t>6</w:t>
      </w:r>
      <w:r w:rsidR="00C41BAD" w:rsidRPr="00E63CAF">
        <w:rPr>
          <w:rStyle w:val="IntenseEmphasis"/>
          <w:rFonts w:ascii="system-ui" w:hAnsi="system-ui"/>
        </w:rPr>
        <w:t xml:space="preserve">: </w:t>
      </w:r>
      <w:r w:rsidR="00C41BAD" w:rsidRPr="00E63CAF">
        <w:rPr>
          <w:rStyle w:val="IntenseEmphasis"/>
          <w:rFonts w:ascii="system-ui" w:hAnsi="system-ui"/>
        </w:rPr>
        <w:t>Security Groups in AWS</w:t>
      </w:r>
    </w:p>
    <w:p w14:paraId="364DF55C" w14:textId="77777777" w:rsidR="008648D8" w:rsidRPr="00E63CAF" w:rsidRDefault="008648D8" w:rsidP="007D5F72">
      <w:pPr>
        <w:ind w:left="-426"/>
        <w:jc w:val="both"/>
        <w:rPr>
          <w:rFonts w:ascii="system-ui" w:hAnsi="system-ui"/>
          <w:noProof/>
        </w:rPr>
      </w:pPr>
    </w:p>
    <w:p w14:paraId="6A36E3A2" w14:textId="40EC782B" w:rsidR="00985443" w:rsidRPr="00E63CAF" w:rsidRDefault="00985443" w:rsidP="00C41BAD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23A1BDB8" wp14:editId="505510BC">
            <wp:extent cx="6295506" cy="3934691"/>
            <wp:effectExtent l="0" t="0" r="0" b="8890"/>
            <wp:docPr id="676730229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30229" name="Picture 1" descr="A computer screen with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2570" cy="39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AD" w:rsidRPr="00E63CAF">
        <w:rPr>
          <w:rStyle w:val="IntenseEmphasis"/>
          <w:rFonts w:ascii="system-ui" w:hAnsi="system-ui"/>
        </w:rPr>
        <w:t>Fig 1</w:t>
      </w:r>
      <w:r w:rsidR="00C41BAD" w:rsidRPr="00E63CAF">
        <w:rPr>
          <w:rStyle w:val="IntenseEmphasis"/>
          <w:rFonts w:ascii="system-ui" w:hAnsi="system-ui"/>
        </w:rPr>
        <w:t>7</w:t>
      </w:r>
      <w:r w:rsidR="00C41BAD" w:rsidRPr="00E63CAF">
        <w:rPr>
          <w:rStyle w:val="IntenseEmphasis"/>
          <w:rFonts w:ascii="system-ui" w:hAnsi="system-ui"/>
        </w:rPr>
        <w:t xml:space="preserve">: </w:t>
      </w:r>
      <w:r w:rsidR="00C41BAD" w:rsidRPr="00E63CAF">
        <w:rPr>
          <w:rStyle w:val="IntenseEmphasis"/>
          <w:rFonts w:ascii="system-ui" w:hAnsi="system-ui"/>
        </w:rPr>
        <w:t>Connectivity using ping command</w:t>
      </w:r>
      <w:r w:rsidR="00216241" w:rsidRPr="00E63CAF">
        <w:rPr>
          <w:rStyle w:val="IntenseEmphasis"/>
          <w:rFonts w:ascii="system-ui" w:hAnsi="system-ui"/>
        </w:rPr>
        <w:br/>
      </w:r>
      <w:r w:rsidR="00216241" w:rsidRPr="00E63CAF">
        <w:rPr>
          <w:rStyle w:val="IntenseEmphasis"/>
          <w:rFonts w:ascii="system-ui" w:hAnsi="system-ui"/>
        </w:rPr>
        <w:br/>
      </w:r>
    </w:p>
    <w:p w14:paraId="7A66EA0C" w14:textId="083976F5" w:rsidR="00C41BAD" w:rsidRPr="00E63CAF" w:rsidRDefault="001839FB" w:rsidP="00C41BAD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1BC2A137" wp14:editId="1CB4B377">
            <wp:extent cx="6109855" cy="3818659"/>
            <wp:effectExtent l="0" t="0" r="5715" b="0"/>
            <wp:docPr id="11831798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987" name="Picture 1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2497" cy="38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AD" w:rsidRPr="00E63CAF">
        <w:rPr>
          <w:rStyle w:val="IntenseEmphasis"/>
          <w:rFonts w:ascii="system-ui" w:hAnsi="system-ui"/>
        </w:rPr>
        <w:t>Fig 1</w:t>
      </w:r>
      <w:r w:rsidR="00C41BAD" w:rsidRPr="00E63CAF">
        <w:rPr>
          <w:rStyle w:val="IntenseEmphasis"/>
          <w:rFonts w:ascii="system-ui" w:hAnsi="system-ui"/>
        </w:rPr>
        <w:t>8</w:t>
      </w:r>
      <w:r w:rsidR="00C41BAD" w:rsidRPr="00E63CAF">
        <w:rPr>
          <w:rStyle w:val="IntenseEmphasis"/>
          <w:rFonts w:ascii="system-ui" w:hAnsi="system-ui"/>
        </w:rPr>
        <w:t>: Connectivity using ping command</w:t>
      </w:r>
      <w:r w:rsidR="00C41BAD" w:rsidRPr="00E63CAF">
        <w:rPr>
          <w:rStyle w:val="IntenseEmphasis"/>
          <w:rFonts w:ascii="system-ui" w:hAnsi="system-ui"/>
        </w:rPr>
        <w:t xml:space="preserve"> from GCP</w:t>
      </w:r>
    </w:p>
    <w:p w14:paraId="4D94BCA2" w14:textId="45A6FA57" w:rsidR="00C87210" w:rsidRPr="00E63CAF" w:rsidRDefault="002B15A6" w:rsidP="00216241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097F7B19" wp14:editId="643B2D63">
            <wp:extent cx="6040582" cy="3775364"/>
            <wp:effectExtent l="0" t="0" r="0" b="0"/>
            <wp:docPr id="56563001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0010" name="Picture 1" descr="A computer screen with a black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1044" cy="37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AD" w:rsidRPr="00E63CAF">
        <w:rPr>
          <w:rStyle w:val="IntenseEmphasis"/>
          <w:rFonts w:ascii="system-ui" w:hAnsi="system-ui"/>
        </w:rPr>
        <w:t>Fig 1</w:t>
      </w:r>
      <w:r w:rsidR="00C41BAD" w:rsidRPr="00E63CAF">
        <w:rPr>
          <w:rStyle w:val="IntenseEmphasis"/>
          <w:rFonts w:ascii="system-ui" w:hAnsi="system-ui"/>
        </w:rPr>
        <w:t>9</w:t>
      </w:r>
      <w:r w:rsidR="00C41BAD" w:rsidRPr="00E63CAF">
        <w:rPr>
          <w:rStyle w:val="IntenseEmphasis"/>
          <w:rFonts w:ascii="system-ui" w:hAnsi="system-ui"/>
        </w:rPr>
        <w:t>: Connectivity</w:t>
      </w:r>
      <w:r w:rsidR="00C41BAD" w:rsidRPr="00E63CAF">
        <w:rPr>
          <w:rStyle w:val="IntenseEmphasis"/>
          <w:rFonts w:ascii="system-ui" w:hAnsi="system-ui"/>
        </w:rPr>
        <w:t xml:space="preserve"> to internet</w:t>
      </w:r>
      <w:r w:rsidR="00C41BAD" w:rsidRPr="00E63CAF">
        <w:rPr>
          <w:rStyle w:val="IntenseEmphasis"/>
          <w:rFonts w:ascii="system-ui" w:hAnsi="system-ui"/>
        </w:rPr>
        <w:t xml:space="preserve"> using ping command</w:t>
      </w:r>
    </w:p>
    <w:p w14:paraId="7C3D1D4B" w14:textId="3B3B9926" w:rsidR="00C87210" w:rsidRPr="00E63CAF" w:rsidRDefault="00C87210" w:rsidP="007D5F72">
      <w:pPr>
        <w:ind w:left="-426"/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>For Implementing Security measures within database.</w:t>
      </w:r>
      <w:r w:rsidR="00AF1744" w:rsidRPr="00E63CAF">
        <w:rPr>
          <w:rFonts w:ascii="system-ui" w:hAnsi="system-ui"/>
          <w:noProof/>
        </w:rPr>
        <w:t xml:space="preserve"> Create the database in VPC with 3 subnet in 3 availablility Zone with public access denied so </w:t>
      </w:r>
      <w:r w:rsidR="00847132" w:rsidRPr="00E63CAF">
        <w:rPr>
          <w:rFonts w:ascii="system-ui" w:hAnsi="system-ui"/>
          <w:noProof/>
        </w:rPr>
        <w:t>unauthorized users cannot access the database.</w:t>
      </w:r>
      <w:r w:rsidR="00633570" w:rsidRPr="00E63CAF">
        <w:rPr>
          <w:rFonts w:ascii="system-ui" w:hAnsi="system-ui"/>
          <w:noProof/>
        </w:rPr>
        <w:t xml:space="preserve"> For accessing the RDS we can assign IAM roles which is the secure way of accessing the DB.</w:t>
      </w:r>
    </w:p>
    <w:p w14:paraId="69EA1DCC" w14:textId="5C4C7BE7" w:rsidR="00047908" w:rsidRPr="00E63CAF" w:rsidRDefault="00953323" w:rsidP="005E4E1D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3AD5B1A6" wp14:editId="23C53B06">
            <wp:extent cx="6130637" cy="3831648"/>
            <wp:effectExtent l="0" t="0" r="3810" b="0"/>
            <wp:docPr id="2107120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208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2092" cy="38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E1D" w:rsidRPr="00E63CAF">
        <w:rPr>
          <w:rStyle w:val="IntenseEmphasis"/>
          <w:rFonts w:ascii="system-ui" w:hAnsi="system-ui"/>
        </w:rPr>
        <w:t xml:space="preserve">Fig </w:t>
      </w:r>
      <w:r w:rsidR="005E4E1D" w:rsidRPr="00E63CAF">
        <w:rPr>
          <w:rStyle w:val="IntenseEmphasis"/>
          <w:rFonts w:ascii="system-ui" w:hAnsi="system-ui"/>
        </w:rPr>
        <w:t>20</w:t>
      </w:r>
      <w:r w:rsidR="005E4E1D" w:rsidRPr="00E63CAF">
        <w:rPr>
          <w:rStyle w:val="IntenseEmphasis"/>
          <w:rFonts w:ascii="system-ui" w:hAnsi="system-ui"/>
        </w:rPr>
        <w:t xml:space="preserve">: </w:t>
      </w:r>
      <w:r w:rsidR="005E4E1D" w:rsidRPr="00E63CAF">
        <w:rPr>
          <w:rStyle w:val="IntenseEmphasis"/>
          <w:rFonts w:ascii="system-ui" w:hAnsi="system-ui"/>
        </w:rPr>
        <w:t>Security in RDS Setup</w:t>
      </w:r>
    </w:p>
    <w:p w14:paraId="135CEE8D" w14:textId="700D10D5" w:rsidR="00047908" w:rsidRPr="00E63CAF" w:rsidRDefault="00047908" w:rsidP="007D5F72">
      <w:pPr>
        <w:ind w:left="-426"/>
        <w:jc w:val="both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t xml:space="preserve">For EC2, patching up the softwares is essential as </w:t>
      </w:r>
      <w:r w:rsidR="00AA2F66" w:rsidRPr="00E63CAF">
        <w:rPr>
          <w:rFonts w:ascii="system-ui" w:hAnsi="system-ui"/>
          <w:noProof/>
        </w:rPr>
        <w:t>vulnerablilities in any applications could lead to a breach in VM. Enforcement of firewall rules</w:t>
      </w:r>
      <w:r w:rsidR="001551E7" w:rsidRPr="00E63CAF">
        <w:rPr>
          <w:rFonts w:ascii="system-ui" w:hAnsi="system-ui"/>
          <w:noProof/>
        </w:rPr>
        <w:t>, close all the unused ports.</w:t>
      </w:r>
    </w:p>
    <w:p w14:paraId="68704BB8" w14:textId="4ACAE3D6" w:rsidR="00983B5E" w:rsidRPr="00E63CAF" w:rsidRDefault="00983B5E" w:rsidP="00A8430F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01FE0CC5" wp14:editId="6AECA699">
            <wp:extent cx="6172200" cy="3857625"/>
            <wp:effectExtent l="0" t="0" r="0" b="9525"/>
            <wp:docPr id="98570428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0428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45" cy="386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E1D" w:rsidRPr="00E63CAF">
        <w:rPr>
          <w:rStyle w:val="IntenseEmphasis"/>
          <w:rFonts w:ascii="system-ui" w:hAnsi="system-ui"/>
        </w:rPr>
        <w:t xml:space="preserve">Fig </w:t>
      </w:r>
      <w:r w:rsidR="005E4E1D" w:rsidRPr="00E63CAF">
        <w:rPr>
          <w:rStyle w:val="IntenseEmphasis"/>
          <w:rFonts w:ascii="system-ui" w:hAnsi="system-ui"/>
        </w:rPr>
        <w:t>21</w:t>
      </w:r>
      <w:r w:rsidR="005E4E1D" w:rsidRPr="00E63CAF">
        <w:rPr>
          <w:rStyle w:val="IntenseEmphasis"/>
          <w:rFonts w:ascii="system-ui" w:hAnsi="system-ui"/>
        </w:rPr>
        <w:t xml:space="preserve">: </w:t>
      </w:r>
      <w:r w:rsidR="00A8430F" w:rsidRPr="00E63CAF">
        <w:rPr>
          <w:rStyle w:val="IntenseEmphasis"/>
          <w:rFonts w:ascii="system-ui" w:hAnsi="system-ui"/>
        </w:rPr>
        <w:t>updating the instance application</w:t>
      </w:r>
      <w:r w:rsidR="00E63CAF" w:rsidRPr="00E63CAF">
        <w:rPr>
          <w:rStyle w:val="IntenseEmphasis"/>
          <w:rFonts w:ascii="system-ui" w:hAnsi="system-ui"/>
        </w:rPr>
        <w:br/>
      </w:r>
    </w:p>
    <w:p w14:paraId="4F5D9E1B" w14:textId="02C1D925" w:rsidR="00A8430F" w:rsidRPr="00E63CAF" w:rsidRDefault="00983B5E" w:rsidP="00A8430F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drawing>
          <wp:inline distT="0" distB="0" distL="0" distR="0" wp14:anchorId="0A3C91F9" wp14:editId="3685974E">
            <wp:extent cx="6255328" cy="3909580"/>
            <wp:effectExtent l="0" t="0" r="0" b="0"/>
            <wp:docPr id="11889022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0228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485" cy="391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430F" w:rsidRPr="00E63CAF">
        <w:rPr>
          <w:rStyle w:val="IntenseEmphasis"/>
          <w:rFonts w:ascii="system-ui" w:hAnsi="system-ui"/>
        </w:rPr>
        <w:t>Fig 2</w:t>
      </w:r>
      <w:r w:rsidR="00A8430F" w:rsidRPr="00E63CAF">
        <w:rPr>
          <w:rStyle w:val="IntenseEmphasis"/>
          <w:rFonts w:ascii="system-ui" w:hAnsi="system-ui"/>
        </w:rPr>
        <w:t>2</w:t>
      </w:r>
      <w:r w:rsidR="00A8430F" w:rsidRPr="00E63CAF">
        <w:rPr>
          <w:rStyle w:val="IntenseEmphasis"/>
          <w:rFonts w:ascii="system-ui" w:hAnsi="system-ui"/>
        </w:rPr>
        <w:t>: updating the instance application</w:t>
      </w:r>
    </w:p>
    <w:p w14:paraId="17F395AD" w14:textId="143A1E3A" w:rsidR="00D515E1" w:rsidRPr="00E63CAF" w:rsidRDefault="00983B5E" w:rsidP="00DE1009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lastRenderedPageBreak/>
        <w:drawing>
          <wp:inline distT="0" distB="0" distL="0" distR="0" wp14:anchorId="50B8BDF9" wp14:editId="0C327683">
            <wp:extent cx="6251171" cy="3906982"/>
            <wp:effectExtent l="0" t="0" r="0" b="0"/>
            <wp:docPr id="1165735860" name="Picture 4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5860" name="Picture 4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059" cy="390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009" w:rsidRPr="00E63CAF">
        <w:rPr>
          <w:rStyle w:val="IntenseEmphasis"/>
          <w:rFonts w:ascii="system-ui" w:hAnsi="system-ui"/>
        </w:rPr>
        <w:t>Fig 2</w:t>
      </w:r>
      <w:r w:rsidR="00DE1009" w:rsidRPr="00E63CAF">
        <w:rPr>
          <w:rStyle w:val="IntenseEmphasis"/>
          <w:rFonts w:ascii="system-ui" w:hAnsi="system-ui"/>
        </w:rPr>
        <w:t>3</w:t>
      </w:r>
      <w:r w:rsidR="00DE1009" w:rsidRPr="00E63CAF">
        <w:rPr>
          <w:rStyle w:val="IntenseEmphasis"/>
          <w:rFonts w:ascii="system-ui" w:hAnsi="system-ui"/>
        </w:rPr>
        <w:t xml:space="preserve">: </w:t>
      </w:r>
      <w:r w:rsidR="00DE1009" w:rsidRPr="00E63CAF">
        <w:rPr>
          <w:rStyle w:val="IntenseEmphasis"/>
          <w:rFonts w:ascii="system-ui" w:hAnsi="system-ui"/>
        </w:rPr>
        <w:t>Checking for open ports</w:t>
      </w:r>
    </w:p>
    <w:p w14:paraId="7C6FC996" w14:textId="68F1AC8B" w:rsidR="00901AB6" w:rsidRPr="00E63CAF" w:rsidRDefault="00D515E1" w:rsidP="00DE1009">
      <w:pPr>
        <w:ind w:left="-426"/>
        <w:jc w:val="center"/>
        <w:rPr>
          <w:rFonts w:ascii="system-ui" w:hAnsi="system-ui"/>
          <w:noProof/>
        </w:rPr>
      </w:pPr>
      <w:r w:rsidRPr="00E63CAF">
        <w:rPr>
          <w:rFonts w:ascii="system-ui" w:hAnsi="system-ui"/>
          <w:noProof/>
        </w:rPr>
        <w:t xml:space="preserve">For storage, enabling encryption is the best approach, </w:t>
      </w:r>
      <w:r w:rsidR="006127F1" w:rsidRPr="00E63CAF">
        <w:rPr>
          <w:rFonts w:ascii="system-ui" w:hAnsi="system-ui"/>
          <w:noProof/>
        </w:rPr>
        <w:t>upon creation of vm enabling encryption in storages can prevent the access of malicious actors to the volumes.</w:t>
      </w:r>
      <w:r w:rsidR="00DE1009" w:rsidRPr="00E63CAF">
        <w:rPr>
          <w:rFonts w:ascii="system-ui" w:hAnsi="system-ui"/>
          <w:noProof/>
        </w:rPr>
        <w:br/>
      </w:r>
      <w:r w:rsidR="00DE1009" w:rsidRPr="00E63CAF">
        <w:rPr>
          <w:rFonts w:ascii="system-ui" w:hAnsi="system-ui"/>
          <w:noProof/>
        </w:rPr>
        <w:br/>
      </w:r>
      <w:r w:rsidR="00DE1009" w:rsidRPr="00E63CAF">
        <w:rPr>
          <w:rFonts w:ascii="system-ui" w:hAnsi="system-ui"/>
          <w:noProof/>
        </w:rPr>
        <w:drawing>
          <wp:inline distT="0" distB="0" distL="0" distR="0" wp14:anchorId="3EC14B4B" wp14:editId="7BAEFF05">
            <wp:extent cx="6172200" cy="3857625"/>
            <wp:effectExtent l="0" t="0" r="0" b="9525"/>
            <wp:docPr id="11528358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35836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4923" cy="38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009" w:rsidRPr="00E63CAF">
        <w:rPr>
          <w:rStyle w:val="IntenseEmphasis"/>
          <w:rFonts w:ascii="system-ui" w:hAnsi="system-ui"/>
        </w:rPr>
        <w:t xml:space="preserve"> </w:t>
      </w:r>
      <w:r w:rsidR="00DE1009" w:rsidRPr="00E63CAF">
        <w:rPr>
          <w:rStyle w:val="IntenseEmphasis"/>
          <w:rFonts w:ascii="system-ui" w:hAnsi="system-ui"/>
        </w:rPr>
        <w:t xml:space="preserve">Fig 23: </w:t>
      </w:r>
      <w:r w:rsidR="00DE1009" w:rsidRPr="00E63CAF">
        <w:rPr>
          <w:rStyle w:val="IntenseEmphasis"/>
          <w:rFonts w:ascii="system-ui" w:hAnsi="system-ui"/>
        </w:rPr>
        <w:t>Enabling Encryption for EC2 Storage</w:t>
      </w:r>
      <w:r w:rsidR="00DE1009" w:rsidRPr="00E63CAF">
        <w:rPr>
          <w:rFonts w:ascii="system-ui" w:hAnsi="system-ui"/>
          <w:noProof/>
        </w:rPr>
        <w:br/>
      </w:r>
      <w:r w:rsidR="006127F1" w:rsidRPr="00E63CAF">
        <w:rPr>
          <w:rFonts w:ascii="system-ui" w:hAnsi="system-ui"/>
          <w:noProof/>
        </w:rPr>
        <w:br/>
      </w:r>
      <w:r w:rsidR="00901AB6" w:rsidRPr="00E63CAF">
        <w:rPr>
          <w:rFonts w:ascii="system-ui" w:hAnsi="system-ui"/>
          <w:noProof/>
        </w:rPr>
        <w:lastRenderedPageBreak/>
        <w:drawing>
          <wp:inline distT="0" distB="0" distL="0" distR="0" wp14:anchorId="52254FB6" wp14:editId="3182A56D">
            <wp:extent cx="6158346" cy="3848966"/>
            <wp:effectExtent l="0" t="0" r="0" b="0"/>
            <wp:docPr id="152856447" name="Picture 7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6447" name="Picture 7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778" cy="385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009" w:rsidRPr="00E63CAF">
        <w:rPr>
          <w:rStyle w:val="IntenseEmphasis"/>
          <w:rFonts w:ascii="system-ui" w:hAnsi="system-ui"/>
        </w:rPr>
        <w:t xml:space="preserve"> </w:t>
      </w:r>
      <w:r w:rsidR="00DE1009" w:rsidRPr="00E63CAF">
        <w:rPr>
          <w:rStyle w:val="IntenseEmphasis"/>
          <w:rFonts w:ascii="system-ui" w:hAnsi="system-ui"/>
        </w:rPr>
        <w:t>Fig 23: Encryption for EC2 Storage</w:t>
      </w:r>
    </w:p>
    <w:p w14:paraId="43EBD63A" w14:textId="77777777" w:rsidR="00901AB6" w:rsidRPr="00E63CAF" w:rsidRDefault="00901AB6" w:rsidP="007D5F72">
      <w:pPr>
        <w:ind w:left="-426"/>
        <w:jc w:val="both"/>
        <w:rPr>
          <w:rFonts w:ascii="system-ui" w:hAnsi="system-ui"/>
          <w:noProof/>
        </w:rPr>
      </w:pPr>
    </w:p>
    <w:p w14:paraId="534687B4" w14:textId="4677FE3F" w:rsidR="00A06047" w:rsidRPr="00E63CAF" w:rsidRDefault="00DD6F81" w:rsidP="007D5F72">
      <w:pPr>
        <w:pStyle w:val="Heading2"/>
        <w:jc w:val="both"/>
        <w:rPr>
          <w:rStyle w:val="fieldlabel"/>
          <w:rFonts w:ascii="system-ui" w:hAnsi="system-ui"/>
          <w:color w:val="365F91" w:themeColor="accent1" w:themeShade="BF"/>
          <w:sz w:val="26"/>
        </w:rPr>
      </w:pPr>
      <w:bookmarkStart w:id="12" w:name="_Toc160802215"/>
      <w:r w:rsidRPr="00E63CAF">
        <w:rPr>
          <w:rStyle w:val="fieldlabel"/>
          <w:rFonts w:ascii="system-ui" w:hAnsi="system-ui"/>
          <w:color w:val="000000" w:themeColor="text1"/>
          <w:sz w:val="24"/>
        </w:rPr>
        <w:t>Reflection</w:t>
      </w:r>
      <w:bookmarkEnd w:id="12"/>
    </w:p>
    <w:p w14:paraId="2FB7F3B6" w14:textId="2C60B0E1" w:rsidR="00E63CAF" w:rsidRPr="00E63CAF" w:rsidRDefault="00D54154" w:rsidP="00E63CAF">
      <w:pPr>
        <w:rPr>
          <w:rFonts w:ascii="system-ui" w:hAnsi="system-ui"/>
        </w:rPr>
      </w:pPr>
      <w:r w:rsidRPr="00E63CAF">
        <w:rPr>
          <w:rFonts w:ascii="system-ui" w:hAnsi="system-ui"/>
        </w:rPr>
        <w:t>The outcome of the lab was successful connection of the VPC networks using a high-availability site-to-site VPN</w:t>
      </w:r>
      <w:r w:rsidR="007E071A" w:rsidRPr="00E63CAF">
        <w:rPr>
          <w:rFonts w:ascii="system-ui" w:hAnsi="system-ui"/>
        </w:rPr>
        <w:t xml:space="preserve"> with one end of the network connected to the public internet using </w:t>
      </w:r>
      <w:r w:rsidR="0021028F" w:rsidRPr="00E63CAF">
        <w:rPr>
          <w:rFonts w:ascii="system-ui" w:hAnsi="system-ui"/>
        </w:rPr>
        <w:t>internet gateway</w:t>
      </w:r>
      <w:r w:rsidR="00B82AAA" w:rsidRPr="00E63CAF">
        <w:rPr>
          <w:rFonts w:ascii="system-ui" w:hAnsi="system-ui"/>
        </w:rPr>
        <w:t>.</w:t>
      </w:r>
      <w:r w:rsidR="001E2FCD" w:rsidRPr="00E63CAF">
        <w:rPr>
          <w:rFonts w:ascii="system-ui" w:hAnsi="system-ui"/>
        </w:rPr>
        <w:t xml:space="preserve"> The learning experience from this lab was great. As the </w:t>
      </w:r>
      <w:r w:rsidR="004944E3" w:rsidRPr="00E63CAF">
        <w:rPr>
          <w:rFonts w:ascii="system-ui" w:hAnsi="system-ui"/>
        </w:rPr>
        <w:t xml:space="preserve">classic VPN has its features deprecated, I had to find a </w:t>
      </w:r>
      <w:r w:rsidR="00F97D7D" w:rsidRPr="00E63CAF">
        <w:rPr>
          <w:rFonts w:ascii="system-ui" w:hAnsi="system-ui"/>
        </w:rPr>
        <w:t>new way</w:t>
      </w:r>
      <w:r w:rsidR="004944E3" w:rsidRPr="00E63CAF">
        <w:rPr>
          <w:rFonts w:ascii="system-ui" w:hAnsi="system-ui"/>
        </w:rPr>
        <w:t xml:space="preserve"> of setting up the VPN in Google Cloud. </w:t>
      </w:r>
      <w:r w:rsidR="00B65281" w:rsidRPr="00E63CAF">
        <w:rPr>
          <w:rFonts w:ascii="system-ui" w:hAnsi="system-ui"/>
        </w:rPr>
        <w:t>Nevertheless, it showed me a new perspective of configu</w:t>
      </w:r>
      <w:r w:rsidR="00B50F87" w:rsidRPr="00E63CAF">
        <w:rPr>
          <w:rFonts w:ascii="system-ui" w:hAnsi="system-ui"/>
        </w:rPr>
        <w:t xml:space="preserve">ration. Even after setting up faced some challenges related to pinging, as the firewall rules on </w:t>
      </w:r>
      <w:r w:rsidR="006834F4" w:rsidRPr="00E63CAF">
        <w:rPr>
          <w:rFonts w:ascii="system-ui" w:hAnsi="system-ui"/>
        </w:rPr>
        <w:t xml:space="preserve">one side were blocking the request from the other side. </w:t>
      </w:r>
      <w:r w:rsidR="00DD5568" w:rsidRPr="00E63CAF">
        <w:rPr>
          <w:rFonts w:ascii="system-ui" w:hAnsi="system-ui"/>
        </w:rPr>
        <w:t>The security of the infrastructure is important</w:t>
      </w:r>
      <w:r w:rsidR="00F32E19" w:rsidRPr="00E63CAF">
        <w:rPr>
          <w:rFonts w:ascii="system-ui" w:hAnsi="system-ui"/>
        </w:rPr>
        <w:t xml:space="preserve">, so I learned the ways of how to secure it with the help of </w:t>
      </w:r>
      <w:r w:rsidR="00A82267" w:rsidRPr="00E63CAF">
        <w:rPr>
          <w:rFonts w:ascii="system-ui" w:hAnsi="system-ui"/>
        </w:rPr>
        <w:t>the internet</w:t>
      </w:r>
      <w:r w:rsidR="00F32E19" w:rsidRPr="00E63CAF">
        <w:rPr>
          <w:rFonts w:ascii="system-ui" w:hAnsi="system-ui"/>
        </w:rPr>
        <w:t xml:space="preserve"> and implemented a few </w:t>
      </w:r>
      <w:r w:rsidR="00257672" w:rsidRPr="00E63CAF">
        <w:rPr>
          <w:rFonts w:ascii="system-ui" w:hAnsi="system-ui"/>
        </w:rPr>
        <w:t>measure in the lab.</w:t>
      </w:r>
      <w:r w:rsidR="00E63CAF" w:rsidRPr="00E63CAF">
        <w:rPr>
          <w:rFonts w:ascii="system-ui" w:hAnsi="system-ui"/>
        </w:rPr>
        <w:br/>
      </w:r>
    </w:p>
    <w:p w14:paraId="146E7FC8" w14:textId="77777777" w:rsidR="00E63CAF" w:rsidRPr="00E63CAF" w:rsidRDefault="00E63CAF">
      <w:pPr>
        <w:spacing w:line="276" w:lineRule="auto"/>
        <w:rPr>
          <w:rFonts w:ascii="system-ui" w:hAnsi="system-ui"/>
        </w:rPr>
      </w:pPr>
      <w:r w:rsidRPr="00E63CAF">
        <w:rPr>
          <w:rFonts w:ascii="system-ui" w:hAnsi="system-ui"/>
        </w:rPr>
        <w:br w:type="page"/>
      </w:r>
    </w:p>
    <w:p w14:paraId="60976DEB" w14:textId="77777777" w:rsidR="0082782C" w:rsidRPr="00E63CAF" w:rsidRDefault="0082782C" w:rsidP="007D5F72">
      <w:pPr>
        <w:jc w:val="both"/>
        <w:rPr>
          <w:rFonts w:ascii="system-ui" w:hAnsi="system-ui"/>
        </w:rPr>
      </w:pPr>
    </w:p>
    <w:p w14:paraId="3F0D6A67" w14:textId="77777777" w:rsidR="00B42118" w:rsidRPr="00E63CAF" w:rsidRDefault="00B42118" w:rsidP="00E63CAF">
      <w:pPr>
        <w:pStyle w:val="Heading2"/>
        <w:rPr>
          <w:rFonts w:ascii="system-ui" w:hAnsi="system-ui"/>
        </w:rPr>
      </w:pPr>
      <w:bookmarkStart w:id="13" w:name="_Toc160802216"/>
      <w:r w:rsidRPr="00E63CAF">
        <w:rPr>
          <w:rFonts w:ascii="system-ui" w:hAnsi="system-ui"/>
        </w:rPr>
        <w:t>References</w:t>
      </w:r>
      <w:bookmarkEnd w:id="13"/>
    </w:p>
    <w:p w14:paraId="73F2DABE" w14:textId="564A0B1E" w:rsidR="00936376" w:rsidRPr="00E63CAF" w:rsidRDefault="00936376" w:rsidP="007D5F72">
      <w:pPr>
        <w:pStyle w:val="ListParagraph"/>
        <w:numPr>
          <w:ilvl w:val="0"/>
          <w:numId w:val="13"/>
        </w:numPr>
        <w:ind w:left="284" w:hanging="426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 xml:space="preserve">Etuk, </w:t>
      </w:r>
      <w:r w:rsidRPr="00E63CAF">
        <w:rPr>
          <w:rFonts w:ascii="system-ui" w:hAnsi="system-ui"/>
        </w:rPr>
        <w:t>Mar 17</w:t>
      </w:r>
      <w:r w:rsidR="00E63CAF" w:rsidRPr="00E63CAF">
        <w:rPr>
          <w:rFonts w:ascii="system-ui" w:hAnsi="system-ui"/>
        </w:rPr>
        <w:t>, 2022</w:t>
      </w:r>
      <w:r w:rsidRPr="00E63CAF">
        <w:rPr>
          <w:rFonts w:ascii="system-ui" w:hAnsi="system-ui"/>
        </w:rPr>
        <w:t>)</w:t>
      </w:r>
    </w:p>
    <w:p w14:paraId="24268B76" w14:textId="0D74E668" w:rsidR="00936376" w:rsidRPr="00E63CAF" w:rsidRDefault="00936376" w:rsidP="007D5F72">
      <w:pPr>
        <w:ind w:left="720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How to Secure Amazon EC2 Instances</w:t>
      </w:r>
    </w:p>
    <w:p w14:paraId="54DFB7D6" w14:textId="520A4AA4" w:rsidR="00407E44" w:rsidRPr="00E63CAF" w:rsidRDefault="007201C3" w:rsidP="007D5F72">
      <w:pPr>
        <w:ind w:left="720"/>
        <w:jc w:val="both"/>
        <w:rPr>
          <w:rFonts w:ascii="system-ui" w:hAnsi="system-ui"/>
        </w:rPr>
      </w:pPr>
      <w:hyperlink r:id="rId36" w:history="1">
        <w:r w:rsidRPr="00E63CAF">
          <w:rPr>
            <w:rStyle w:val="Hyperlink"/>
            <w:rFonts w:ascii="system-ui" w:hAnsi="system-ui"/>
          </w:rPr>
          <w:t>https://dev.to/aws-builders/how-to-secure-amazon-ec2-instances-92b</w:t>
        </w:r>
      </w:hyperlink>
      <w:r w:rsidR="00407E44" w:rsidRPr="00E63CAF">
        <w:rPr>
          <w:rFonts w:ascii="system-ui" w:hAnsi="system-ui"/>
        </w:rPr>
        <w:t xml:space="preserve"> </w:t>
      </w:r>
    </w:p>
    <w:p w14:paraId="26CF4B36" w14:textId="2F243C33" w:rsidR="00B42118" w:rsidRPr="00E63CAF" w:rsidRDefault="00C74D1E" w:rsidP="007D5F72">
      <w:pPr>
        <w:pStyle w:val="ListParagraph"/>
        <w:numPr>
          <w:ilvl w:val="0"/>
          <w:numId w:val="13"/>
        </w:numPr>
        <w:ind w:left="284" w:hanging="426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(</w:t>
      </w:r>
      <w:r w:rsidR="00E530F6" w:rsidRPr="00E63CAF">
        <w:rPr>
          <w:rFonts w:ascii="system-ui" w:hAnsi="system-ui"/>
        </w:rPr>
        <w:t>N</w:t>
      </w:r>
      <w:r w:rsidR="00E530F6" w:rsidRPr="00E63CAF">
        <w:rPr>
          <w:rFonts w:ascii="system-ui" w:hAnsi="system-ui"/>
        </w:rPr>
        <w:t>.</w:t>
      </w:r>
      <w:r w:rsidR="00E530F6" w:rsidRPr="00E63CAF">
        <w:rPr>
          <w:rFonts w:ascii="system-ui" w:hAnsi="system-ui"/>
        </w:rPr>
        <w:t xml:space="preserve"> Sharma</w:t>
      </w:r>
      <w:r w:rsidR="00E530F6" w:rsidRPr="00E63CAF">
        <w:rPr>
          <w:rFonts w:ascii="system-ui" w:hAnsi="system-ui"/>
        </w:rPr>
        <w:t>,</w:t>
      </w:r>
      <w:r w:rsidRPr="00E63CAF">
        <w:rPr>
          <w:rFonts w:ascii="system-ui" w:hAnsi="system-ui"/>
        </w:rPr>
        <w:t xml:space="preserve"> </w:t>
      </w:r>
      <w:r w:rsidRPr="00E63CAF">
        <w:rPr>
          <w:rFonts w:ascii="system-ui" w:hAnsi="system-ui"/>
        </w:rPr>
        <w:t>Jun 19</w:t>
      </w:r>
      <w:r w:rsidR="00E63CAF" w:rsidRPr="00E63CAF">
        <w:rPr>
          <w:rFonts w:ascii="system-ui" w:hAnsi="system-ui"/>
        </w:rPr>
        <w:t>, 2023</w:t>
      </w:r>
      <w:r w:rsidRPr="00E63CAF">
        <w:rPr>
          <w:rFonts w:ascii="system-ui" w:hAnsi="system-ui"/>
        </w:rPr>
        <w:t>)</w:t>
      </w:r>
    </w:p>
    <w:p w14:paraId="72E0A28A" w14:textId="2423B04C" w:rsidR="00C74D1E" w:rsidRPr="00E63CAF" w:rsidRDefault="00C74D1E" w:rsidP="007D5F72">
      <w:pPr>
        <w:ind w:left="720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Site-To-Site IPSEC VPN Connectivity between Google Cloud and AWS</w:t>
      </w:r>
    </w:p>
    <w:p w14:paraId="72525983" w14:textId="04560727" w:rsidR="00C74D1E" w:rsidRPr="00E63CAF" w:rsidRDefault="007201C3" w:rsidP="007D5F72">
      <w:pPr>
        <w:ind w:left="720"/>
        <w:jc w:val="both"/>
        <w:rPr>
          <w:rFonts w:ascii="system-ui" w:hAnsi="system-ui"/>
        </w:rPr>
      </w:pPr>
      <w:hyperlink r:id="rId37" w:history="1">
        <w:r w:rsidRPr="00E63CAF">
          <w:rPr>
            <w:rStyle w:val="Hyperlink"/>
            <w:rFonts w:ascii="system-ui" w:hAnsi="system-ui"/>
          </w:rPr>
          <w:t>https://medium.com/@nitinkrsharma/site-to-site-ipsec-vpn-connectivity-between-google-cloud-and-aws-c572b4dd893a</w:t>
        </w:r>
      </w:hyperlink>
      <w:r w:rsidR="00176949" w:rsidRPr="00E63CAF">
        <w:rPr>
          <w:rFonts w:ascii="system-ui" w:hAnsi="system-ui"/>
        </w:rPr>
        <w:t xml:space="preserve"> </w:t>
      </w:r>
    </w:p>
    <w:p w14:paraId="4A677C67" w14:textId="61334EC9" w:rsidR="00176949" w:rsidRPr="00E63CAF" w:rsidRDefault="007201C3" w:rsidP="007D5F72">
      <w:pPr>
        <w:pStyle w:val="ListParagraph"/>
        <w:numPr>
          <w:ilvl w:val="0"/>
          <w:numId w:val="13"/>
        </w:numPr>
        <w:ind w:left="284" w:hanging="426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(</w:t>
      </w:r>
      <w:r w:rsidR="00176949" w:rsidRPr="00E63CAF">
        <w:rPr>
          <w:rFonts w:ascii="system-ui" w:hAnsi="system-ui"/>
        </w:rPr>
        <w:t>VPC Network</w:t>
      </w:r>
      <w:r w:rsidR="00176949" w:rsidRPr="00E63CAF">
        <w:rPr>
          <w:rFonts w:ascii="system-ui" w:hAnsi="system-ui"/>
        </w:rPr>
        <w:t>,</w:t>
      </w:r>
      <w:r w:rsidRPr="00E63CAF">
        <w:rPr>
          <w:rFonts w:ascii="system-ui" w:hAnsi="system-ui"/>
        </w:rPr>
        <w:t xml:space="preserve"> </w:t>
      </w:r>
      <w:r w:rsidRPr="00E63CAF">
        <w:rPr>
          <w:rFonts w:ascii="system-ui" w:hAnsi="system-ui"/>
        </w:rPr>
        <w:t>Dec 29</w:t>
      </w:r>
      <w:r w:rsidR="00E63CAF" w:rsidRPr="00E63CAF">
        <w:rPr>
          <w:rFonts w:ascii="system-ui" w:hAnsi="system-ui"/>
        </w:rPr>
        <w:t>, 2019</w:t>
      </w:r>
      <w:r w:rsidRPr="00E63CAF">
        <w:rPr>
          <w:rFonts w:ascii="system-ui" w:hAnsi="system-ui"/>
        </w:rPr>
        <w:t>)</w:t>
      </w:r>
    </w:p>
    <w:p w14:paraId="5313D437" w14:textId="5BA3A41C" w:rsidR="007201C3" w:rsidRPr="00E63CAF" w:rsidRDefault="007201C3" w:rsidP="007D5F72">
      <w:pPr>
        <w:ind w:left="720"/>
        <w:jc w:val="both"/>
        <w:rPr>
          <w:rFonts w:ascii="system-ui" w:hAnsi="system-ui"/>
        </w:rPr>
      </w:pPr>
      <w:r w:rsidRPr="00E63CAF">
        <w:rPr>
          <w:rFonts w:ascii="system-ui" w:hAnsi="system-ui"/>
        </w:rPr>
        <w:t>VPN between AWS &amp; Google Gloud GCP</w:t>
      </w:r>
    </w:p>
    <w:p w14:paraId="75B8E5D3" w14:textId="6A11A2AB" w:rsidR="007201C3" w:rsidRPr="00E63CAF" w:rsidRDefault="007201C3" w:rsidP="007D5F72">
      <w:pPr>
        <w:ind w:left="720"/>
        <w:jc w:val="both"/>
        <w:rPr>
          <w:rFonts w:ascii="system-ui" w:hAnsi="system-ui"/>
        </w:rPr>
      </w:pPr>
      <w:hyperlink r:id="rId38" w:history="1">
        <w:r w:rsidRPr="00E63CAF">
          <w:rPr>
            <w:rStyle w:val="Hyperlink"/>
            <w:rFonts w:ascii="system-ui" w:hAnsi="system-ui"/>
          </w:rPr>
          <w:t>https://www.youtube.com/watch?v=YBGD3gTVa2U</w:t>
        </w:r>
      </w:hyperlink>
      <w:r w:rsidRPr="00E63CAF">
        <w:rPr>
          <w:rFonts w:ascii="system-ui" w:hAnsi="system-ui"/>
        </w:rPr>
        <w:t xml:space="preserve"> </w:t>
      </w:r>
    </w:p>
    <w:p w14:paraId="2C9A06C5" w14:textId="77777777" w:rsidR="007201C3" w:rsidRPr="00E63CAF" w:rsidRDefault="007201C3" w:rsidP="007D5F72">
      <w:pPr>
        <w:jc w:val="both"/>
        <w:rPr>
          <w:rFonts w:ascii="system-ui" w:hAnsi="system-ui"/>
        </w:rPr>
      </w:pPr>
    </w:p>
    <w:sectPr w:rsidR="007201C3" w:rsidRPr="00E63CAF" w:rsidSect="00DB2F0E">
      <w:headerReference w:type="default" r:id="rId39"/>
      <w:footerReference w:type="default" r:id="rId40"/>
      <w:headerReference w:type="first" r:id="rId41"/>
      <w:pgSz w:w="12240" w:h="15840"/>
      <w:pgMar w:top="547" w:right="1440" w:bottom="284" w:left="1440" w:header="284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7D25A" w14:textId="77777777" w:rsidR="00DB2F0E" w:rsidRDefault="00DB2F0E" w:rsidP="008E4C28">
      <w:r>
        <w:separator/>
      </w:r>
    </w:p>
  </w:endnote>
  <w:endnote w:type="continuationSeparator" w:id="0">
    <w:p w14:paraId="35459975" w14:textId="77777777" w:rsidR="00DB2F0E" w:rsidRDefault="00DB2F0E" w:rsidP="008E4C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376D6" w14:textId="77777777" w:rsidR="00F313ED" w:rsidRPr="005321E6" w:rsidRDefault="00F313ED" w:rsidP="00F63F63">
    <w:pPr>
      <w:pStyle w:val="Footer"/>
      <w:tabs>
        <w:tab w:val="clear" w:pos="9360"/>
        <w:tab w:val="right" w:pos="10800"/>
      </w:tabs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825EF" w14:textId="77777777" w:rsidR="00DB2F0E" w:rsidRDefault="00DB2F0E" w:rsidP="008E4C28">
      <w:r>
        <w:separator/>
      </w:r>
    </w:p>
  </w:footnote>
  <w:footnote w:type="continuationSeparator" w:id="0">
    <w:p w14:paraId="13A46DA2" w14:textId="77777777" w:rsidR="00DB2F0E" w:rsidRDefault="00DB2F0E" w:rsidP="008E4C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867D0" w14:textId="4BFA17A9" w:rsidR="001A2FC2" w:rsidRPr="001A2FC2" w:rsidRDefault="00482CE2" w:rsidP="001A2FC2">
    <w:pPr>
      <w:pStyle w:val="Footer"/>
      <w:tabs>
        <w:tab w:val="clear" w:pos="9360"/>
        <w:tab w:val="right" w:pos="10800"/>
      </w:tabs>
    </w:pPr>
    <w:r>
      <w:t>Portfolio 2</w:t>
    </w:r>
    <w:r w:rsidR="001A2FC2" w:rsidRPr="001A2FC2">
      <w:tab/>
    </w:r>
    <w:r w:rsidR="001A2FC2" w:rsidRPr="001A2FC2">
      <w:tab/>
      <w:t xml:space="preserve"> </w:t>
    </w:r>
    <w:r w:rsidR="001A2FC2" w:rsidRPr="001A2FC2">
      <w:fldChar w:fldCharType="begin"/>
    </w:r>
    <w:r w:rsidR="001A2FC2" w:rsidRPr="001A2FC2">
      <w:instrText xml:space="preserve"> PAGE   \* MERGEFORMAT </w:instrText>
    </w:r>
    <w:r w:rsidR="001A2FC2" w:rsidRPr="001A2FC2">
      <w:fldChar w:fldCharType="separate"/>
    </w:r>
    <w:r w:rsidR="001A2FC2" w:rsidRPr="001A2FC2">
      <w:rPr>
        <w:noProof/>
      </w:rPr>
      <w:t>1</w:t>
    </w:r>
    <w:r w:rsidR="001A2FC2" w:rsidRPr="001A2FC2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77EC6" w14:textId="77777777" w:rsidR="001A2FC2" w:rsidRPr="001A2FC2" w:rsidRDefault="001A2FC2" w:rsidP="001A2FC2">
    <w:pPr>
      <w:pStyle w:val="Footer"/>
      <w:tabs>
        <w:tab w:val="clear" w:pos="9360"/>
        <w:tab w:val="right" w:pos="10800"/>
      </w:tabs>
      <w:rPr>
        <w:rFonts w:cstheme="minorHAnsi"/>
      </w:rPr>
    </w:pPr>
    <w:r w:rsidRPr="001A2FC2">
      <w:rPr>
        <w:rFonts w:cstheme="minorHAnsi"/>
      </w:rPr>
      <w:t>&lt;Document Title&gt;</w:t>
    </w:r>
    <w:r w:rsidRPr="001A2FC2">
      <w:rPr>
        <w:rFonts w:cstheme="minorHAnsi"/>
      </w:rPr>
      <w:tab/>
    </w:r>
    <w:r w:rsidRPr="001A2FC2">
      <w:rPr>
        <w:rFonts w:cstheme="minorHAnsi"/>
      </w:rPr>
      <w:tab/>
      <w:t xml:space="preserve"> </w:t>
    </w:r>
    <w:r w:rsidRPr="001A2FC2">
      <w:rPr>
        <w:rFonts w:cstheme="minorHAnsi"/>
      </w:rPr>
      <w:fldChar w:fldCharType="begin"/>
    </w:r>
    <w:r w:rsidRPr="001A2FC2">
      <w:rPr>
        <w:rFonts w:cstheme="minorHAnsi"/>
      </w:rPr>
      <w:instrText xml:space="preserve"> PAGE   \* MERGEFORMAT </w:instrText>
    </w:r>
    <w:r w:rsidRPr="001A2FC2">
      <w:rPr>
        <w:rFonts w:cstheme="minorHAnsi"/>
      </w:rPr>
      <w:fldChar w:fldCharType="separate"/>
    </w:r>
    <w:r w:rsidRPr="001A2FC2">
      <w:rPr>
        <w:rFonts w:cstheme="minorHAnsi"/>
      </w:rPr>
      <w:t>2</w:t>
    </w:r>
    <w:r w:rsidRPr="001A2FC2">
      <w:rPr>
        <w:rFonts w:cstheme="minorHAnsi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6442D3F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2A3A96"/>
    <w:multiLevelType w:val="hybridMultilevel"/>
    <w:tmpl w:val="9484244A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929AC"/>
    <w:multiLevelType w:val="hybridMultilevel"/>
    <w:tmpl w:val="4CB8A1D0"/>
    <w:lvl w:ilvl="0" w:tplc="541E6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7856DD"/>
    <w:multiLevelType w:val="hybridMultilevel"/>
    <w:tmpl w:val="3AAC4ABA"/>
    <w:lvl w:ilvl="0" w:tplc="1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3D67CAE"/>
    <w:multiLevelType w:val="hybridMultilevel"/>
    <w:tmpl w:val="D9DC5AA2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69074B"/>
    <w:multiLevelType w:val="hybridMultilevel"/>
    <w:tmpl w:val="F072C86A"/>
    <w:lvl w:ilvl="0" w:tplc="1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6" w15:restartNumberingAfterBreak="0">
    <w:nsid w:val="4AF258C7"/>
    <w:multiLevelType w:val="hybridMultilevel"/>
    <w:tmpl w:val="1B6A17E4"/>
    <w:lvl w:ilvl="0" w:tplc="1009001B">
      <w:start w:val="1"/>
      <w:numFmt w:val="lowerRoman"/>
      <w:lvlText w:val="%1."/>
      <w:lvlJc w:val="right"/>
      <w:pPr>
        <w:ind w:left="3240" w:hanging="360"/>
      </w:pPr>
    </w:lvl>
    <w:lvl w:ilvl="1" w:tplc="10090019" w:tentative="1">
      <w:start w:val="1"/>
      <w:numFmt w:val="lowerLetter"/>
      <w:lvlText w:val="%2."/>
      <w:lvlJc w:val="left"/>
      <w:pPr>
        <w:ind w:left="3960" w:hanging="360"/>
      </w:pPr>
    </w:lvl>
    <w:lvl w:ilvl="2" w:tplc="1009001B" w:tentative="1">
      <w:start w:val="1"/>
      <w:numFmt w:val="lowerRoman"/>
      <w:lvlText w:val="%3."/>
      <w:lvlJc w:val="right"/>
      <w:pPr>
        <w:ind w:left="4680" w:hanging="180"/>
      </w:pPr>
    </w:lvl>
    <w:lvl w:ilvl="3" w:tplc="1009000F" w:tentative="1">
      <w:start w:val="1"/>
      <w:numFmt w:val="decimal"/>
      <w:lvlText w:val="%4."/>
      <w:lvlJc w:val="left"/>
      <w:pPr>
        <w:ind w:left="5400" w:hanging="360"/>
      </w:pPr>
    </w:lvl>
    <w:lvl w:ilvl="4" w:tplc="10090019" w:tentative="1">
      <w:start w:val="1"/>
      <w:numFmt w:val="lowerLetter"/>
      <w:lvlText w:val="%5."/>
      <w:lvlJc w:val="left"/>
      <w:pPr>
        <w:ind w:left="6120" w:hanging="360"/>
      </w:pPr>
    </w:lvl>
    <w:lvl w:ilvl="5" w:tplc="1009001B" w:tentative="1">
      <w:start w:val="1"/>
      <w:numFmt w:val="lowerRoman"/>
      <w:lvlText w:val="%6."/>
      <w:lvlJc w:val="right"/>
      <w:pPr>
        <w:ind w:left="6840" w:hanging="180"/>
      </w:pPr>
    </w:lvl>
    <w:lvl w:ilvl="6" w:tplc="1009000F" w:tentative="1">
      <w:start w:val="1"/>
      <w:numFmt w:val="decimal"/>
      <w:lvlText w:val="%7."/>
      <w:lvlJc w:val="left"/>
      <w:pPr>
        <w:ind w:left="7560" w:hanging="360"/>
      </w:pPr>
    </w:lvl>
    <w:lvl w:ilvl="7" w:tplc="10090019" w:tentative="1">
      <w:start w:val="1"/>
      <w:numFmt w:val="lowerLetter"/>
      <w:lvlText w:val="%8."/>
      <w:lvlJc w:val="left"/>
      <w:pPr>
        <w:ind w:left="8280" w:hanging="360"/>
      </w:pPr>
    </w:lvl>
    <w:lvl w:ilvl="8" w:tplc="1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5549139C"/>
    <w:multiLevelType w:val="hybridMultilevel"/>
    <w:tmpl w:val="1772F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430FF1"/>
    <w:multiLevelType w:val="hybridMultilevel"/>
    <w:tmpl w:val="6C06B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9140AE"/>
    <w:multiLevelType w:val="hybridMultilevel"/>
    <w:tmpl w:val="26E80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431CFC"/>
    <w:multiLevelType w:val="hybridMultilevel"/>
    <w:tmpl w:val="AEC2E5EE"/>
    <w:lvl w:ilvl="0" w:tplc="A24A6010">
      <w:start w:val="1"/>
      <w:numFmt w:val="upperRoman"/>
      <w:lvlText w:val="(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9269FC"/>
    <w:multiLevelType w:val="hybridMultilevel"/>
    <w:tmpl w:val="206EA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8E2D29"/>
    <w:multiLevelType w:val="hybridMultilevel"/>
    <w:tmpl w:val="859EA56C"/>
    <w:lvl w:ilvl="0" w:tplc="40929B04">
      <w:start w:val="1"/>
      <w:numFmt w:val="upperRoman"/>
      <w:lvlText w:val="(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6544A1"/>
    <w:multiLevelType w:val="hybridMultilevel"/>
    <w:tmpl w:val="0BD2DF0E"/>
    <w:lvl w:ilvl="0" w:tplc="FF12F3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6011341">
    <w:abstractNumId w:val="8"/>
  </w:num>
  <w:num w:numId="2" w16cid:durableId="198318050">
    <w:abstractNumId w:val="11"/>
  </w:num>
  <w:num w:numId="3" w16cid:durableId="1910849681">
    <w:abstractNumId w:val="2"/>
  </w:num>
  <w:num w:numId="4" w16cid:durableId="696807816">
    <w:abstractNumId w:val="0"/>
  </w:num>
  <w:num w:numId="5" w16cid:durableId="1348092439">
    <w:abstractNumId w:val="7"/>
  </w:num>
  <w:num w:numId="6" w16cid:durableId="193344797">
    <w:abstractNumId w:val="9"/>
  </w:num>
  <w:num w:numId="7" w16cid:durableId="2002271664">
    <w:abstractNumId w:val="5"/>
  </w:num>
  <w:num w:numId="8" w16cid:durableId="220823198">
    <w:abstractNumId w:val="6"/>
  </w:num>
  <w:num w:numId="9" w16cid:durableId="605230448">
    <w:abstractNumId w:val="3"/>
  </w:num>
  <w:num w:numId="10" w16cid:durableId="507213461">
    <w:abstractNumId w:val="1"/>
  </w:num>
  <w:num w:numId="11" w16cid:durableId="1084494781">
    <w:abstractNumId w:val="13"/>
  </w:num>
  <w:num w:numId="12" w16cid:durableId="1358383723">
    <w:abstractNumId w:val="12"/>
  </w:num>
  <w:num w:numId="13" w16cid:durableId="2138378948">
    <w:abstractNumId w:val="4"/>
  </w:num>
  <w:num w:numId="14" w16cid:durableId="14527477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DE6"/>
    <w:rsid w:val="00000AE0"/>
    <w:rsid w:val="00000C48"/>
    <w:rsid w:val="000071CF"/>
    <w:rsid w:val="000079FB"/>
    <w:rsid w:val="000143D2"/>
    <w:rsid w:val="00016AE2"/>
    <w:rsid w:val="0002496E"/>
    <w:rsid w:val="00027AEF"/>
    <w:rsid w:val="00031FB2"/>
    <w:rsid w:val="000325A8"/>
    <w:rsid w:val="00034005"/>
    <w:rsid w:val="00037A54"/>
    <w:rsid w:val="00040699"/>
    <w:rsid w:val="00047908"/>
    <w:rsid w:val="00065CFA"/>
    <w:rsid w:val="00083342"/>
    <w:rsid w:val="00086503"/>
    <w:rsid w:val="00087153"/>
    <w:rsid w:val="000875C1"/>
    <w:rsid w:val="00090300"/>
    <w:rsid w:val="000A12E6"/>
    <w:rsid w:val="000A6323"/>
    <w:rsid w:val="000B275B"/>
    <w:rsid w:val="000C6960"/>
    <w:rsid w:val="000E106D"/>
    <w:rsid w:val="000E5C75"/>
    <w:rsid w:val="000F0D54"/>
    <w:rsid w:val="000F12AF"/>
    <w:rsid w:val="000F5B90"/>
    <w:rsid w:val="0011300B"/>
    <w:rsid w:val="001151AB"/>
    <w:rsid w:val="0012003D"/>
    <w:rsid w:val="00120362"/>
    <w:rsid w:val="001209CC"/>
    <w:rsid w:val="00120CD5"/>
    <w:rsid w:val="0012213B"/>
    <w:rsid w:val="00123258"/>
    <w:rsid w:val="00132024"/>
    <w:rsid w:val="00133588"/>
    <w:rsid w:val="00140545"/>
    <w:rsid w:val="00141D96"/>
    <w:rsid w:val="001421F0"/>
    <w:rsid w:val="00144A9C"/>
    <w:rsid w:val="001551E7"/>
    <w:rsid w:val="0016009E"/>
    <w:rsid w:val="0016293F"/>
    <w:rsid w:val="001669E6"/>
    <w:rsid w:val="00176949"/>
    <w:rsid w:val="001812B6"/>
    <w:rsid w:val="001839FB"/>
    <w:rsid w:val="001973D8"/>
    <w:rsid w:val="001A2FC2"/>
    <w:rsid w:val="001A5357"/>
    <w:rsid w:val="001A683D"/>
    <w:rsid w:val="001C5B3D"/>
    <w:rsid w:val="001D095D"/>
    <w:rsid w:val="001D1CBF"/>
    <w:rsid w:val="001D7949"/>
    <w:rsid w:val="001E04D9"/>
    <w:rsid w:val="001E2FCD"/>
    <w:rsid w:val="001E6D21"/>
    <w:rsid w:val="001E7500"/>
    <w:rsid w:val="001F7ADD"/>
    <w:rsid w:val="00204411"/>
    <w:rsid w:val="0021028F"/>
    <w:rsid w:val="00211157"/>
    <w:rsid w:val="00216241"/>
    <w:rsid w:val="00221DDC"/>
    <w:rsid w:val="0023058F"/>
    <w:rsid w:val="002366AB"/>
    <w:rsid w:val="00236A37"/>
    <w:rsid w:val="00244A13"/>
    <w:rsid w:val="0025145F"/>
    <w:rsid w:val="00257672"/>
    <w:rsid w:val="002655E2"/>
    <w:rsid w:val="002729BA"/>
    <w:rsid w:val="00273D8B"/>
    <w:rsid w:val="00275E4D"/>
    <w:rsid w:val="002766F5"/>
    <w:rsid w:val="0027689D"/>
    <w:rsid w:val="00281B31"/>
    <w:rsid w:val="00281E2B"/>
    <w:rsid w:val="00285C47"/>
    <w:rsid w:val="00295E12"/>
    <w:rsid w:val="0029681E"/>
    <w:rsid w:val="002968CF"/>
    <w:rsid w:val="00296CAD"/>
    <w:rsid w:val="002A33C5"/>
    <w:rsid w:val="002A3B6C"/>
    <w:rsid w:val="002B15A6"/>
    <w:rsid w:val="002B2F2B"/>
    <w:rsid w:val="002B39C7"/>
    <w:rsid w:val="002C1A33"/>
    <w:rsid w:val="002D3CAD"/>
    <w:rsid w:val="002D7837"/>
    <w:rsid w:val="002E63FB"/>
    <w:rsid w:val="002F26F7"/>
    <w:rsid w:val="002F5981"/>
    <w:rsid w:val="002F59BC"/>
    <w:rsid w:val="002F6D12"/>
    <w:rsid w:val="002F7231"/>
    <w:rsid w:val="002F7BDF"/>
    <w:rsid w:val="00301626"/>
    <w:rsid w:val="00304D14"/>
    <w:rsid w:val="003137A4"/>
    <w:rsid w:val="00313986"/>
    <w:rsid w:val="00314307"/>
    <w:rsid w:val="0032154C"/>
    <w:rsid w:val="00327089"/>
    <w:rsid w:val="00327765"/>
    <w:rsid w:val="00331934"/>
    <w:rsid w:val="0033390F"/>
    <w:rsid w:val="00342C26"/>
    <w:rsid w:val="00343B46"/>
    <w:rsid w:val="00345D8D"/>
    <w:rsid w:val="003537C7"/>
    <w:rsid w:val="003560C9"/>
    <w:rsid w:val="00362390"/>
    <w:rsid w:val="00365585"/>
    <w:rsid w:val="003758E8"/>
    <w:rsid w:val="0037749E"/>
    <w:rsid w:val="00377DAB"/>
    <w:rsid w:val="00386F09"/>
    <w:rsid w:val="00390C47"/>
    <w:rsid w:val="003947C9"/>
    <w:rsid w:val="00394BF4"/>
    <w:rsid w:val="003A3511"/>
    <w:rsid w:val="003A68CE"/>
    <w:rsid w:val="003C4BE1"/>
    <w:rsid w:val="003D5EFC"/>
    <w:rsid w:val="003E738A"/>
    <w:rsid w:val="003F4527"/>
    <w:rsid w:val="003F6121"/>
    <w:rsid w:val="00406416"/>
    <w:rsid w:val="004070E3"/>
    <w:rsid w:val="00407E44"/>
    <w:rsid w:val="00411704"/>
    <w:rsid w:val="00417AB2"/>
    <w:rsid w:val="00431EB0"/>
    <w:rsid w:val="00450FE2"/>
    <w:rsid w:val="00482CE2"/>
    <w:rsid w:val="00484914"/>
    <w:rsid w:val="00485909"/>
    <w:rsid w:val="00486C98"/>
    <w:rsid w:val="00490D1A"/>
    <w:rsid w:val="004944E3"/>
    <w:rsid w:val="004A05A9"/>
    <w:rsid w:val="004A5A77"/>
    <w:rsid w:val="004B1B40"/>
    <w:rsid w:val="004B3EEC"/>
    <w:rsid w:val="004C294F"/>
    <w:rsid w:val="004C6601"/>
    <w:rsid w:val="004E01D2"/>
    <w:rsid w:val="004F00C6"/>
    <w:rsid w:val="0050124B"/>
    <w:rsid w:val="0050206E"/>
    <w:rsid w:val="00503F66"/>
    <w:rsid w:val="00507A1C"/>
    <w:rsid w:val="00517BBE"/>
    <w:rsid w:val="0052753F"/>
    <w:rsid w:val="00530C93"/>
    <w:rsid w:val="005321E6"/>
    <w:rsid w:val="00533696"/>
    <w:rsid w:val="00537C76"/>
    <w:rsid w:val="00537D0E"/>
    <w:rsid w:val="005701F3"/>
    <w:rsid w:val="005747A9"/>
    <w:rsid w:val="00577F51"/>
    <w:rsid w:val="00580BD4"/>
    <w:rsid w:val="005811CC"/>
    <w:rsid w:val="00583909"/>
    <w:rsid w:val="005852AE"/>
    <w:rsid w:val="00587EE8"/>
    <w:rsid w:val="00587F4F"/>
    <w:rsid w:val="005907B7"/>
    <w:rsid w:val="00591DED"/>
    <w:rsid w:val="005A77BE"/>
    <w:rsid w:val="005B2AFC"/>
    <w:rsid w:val="005B4AD0"/>
    <w:rsid w:val="005C37D2"/>
    <w:rsid w:val="005C4F29"/>
    <w:rsid w:val="005D640E"/>
    <w:rsid w:val="005E1B18"/>
    <w:rsid w:val="005E4E1D"/>
    <w:rsid w:val="0060079C"/>
    <w:rsid w:val="006048A0"/>
    <w:rsid w:val="006066D3"/>
    <w:rsid w:val="006127F1"/>
    <w:rsid w:val="00625716"/>
    <w:rsid w:val="00626DB1"/>
    <w:rsid w:val="00627900"/>
    <w:rsid w:val="0063218F"/>
    <w:rsid w:val="00633570"/>
    <w:rsid w:val="00645974"/>
    <w:rsid w:val="00661210"/>
    <w:rsid w:val="00665212"/>
    <w:rsid w:val="00665D34"/>
    <w:rsid w:val="006678EB"/>
    <w:rsid w:val="00671B94"/>
    <w:rsid w:val="00674792"/>
    <w:rsid w:val="00674C4A"/>
    <w:rsid w:val="006765D2"/>
    <w:rsid w:val="006834F4"/>
    <w:rsid w:val="00691F7A"/>
    <w:rsid w:val="006A30D1"/>
    <w:rsid w:val="006B73BC"/>
    <w:rsid w:val="006C53B4"/>
    <w:rsid w:val="006C55CA"/>
    <w:rsid w:val="006D2251"/>
    <w:rsid w:val="006E22B6"/>
    <w:rsid w:val="006E368D"/>
    <w:rsid w:val="006E4C58"/>
    <w:rsid w:val="006E6F02"/>
    <w:rsid w:val="006F2D02"/>
    <w:rsid w:val="00710225"/>
    <w:rsid w:val="00711AE9"/>
    <w:rsid w:val="007146C4"/>
    <w:rsid w:val="007201C3"/>
    <w:rsid w:val="00721122"/>
    <w:rsid w:val="00722ACB"/>
    <w:rsid w:val="00723641"/>
    <w:rsid w:val="00723A8E"/>
    <w:rsid w:val="0073274D"/>
    <w:rsid w:val="00751732"/>
    <w:rsid w:val="0075792F"/>
    <w:rsid w:val="007618E5"/>
    <w:rsid w:val="00762D89"/>
    <w:rsid w:val="007659E9"/>
    <w:rsid w:val="00771DF1"/>
    <w:rsid w:val="0078252F"/>
    <w:rsid w:val="007826F7"/>
    <w:rsid w:val="007947AC"/>
    <w:rsid w:val="007965D7"/>
    <w:rsid w:val="007A2677"/>
    <w:rsid w:val="007A7453"/>
    <w:rsid w:val="007B26D9"/>
    <w:rsid w:val="007B7C73"/>
    <w:rsid w:val="007C6C8C"/>
    <w:rsid w:val="007D5F72"/>
    <w:rsid w:val="007D64E3"/>
    <w:rsid w:val="007D68E2"/>
    <w:rsid w:val="007E071A"/>
    <w:rsid w:val="007E3588"/>
    <w:rsid w:val="007E5CB1"/>
    <w:rsid w:val="007E60B8"/>
    <w:rsid w:val="007E60CE"/>
    <w:rsid w:val="007F0426"/>
    <w:rsid w:val="007F4005"/>
    <w:rsid w:val="00802B77"/>
    <w:rsid w:val="0081234C"/>
    <w:rsid w:val="0082782C"/>
    <w:rsid w:val="00830B42"/>
    <w:rsid w:val="008337F4"/>
    <w:rsid w:val="008365E3"/>
    <w:rsid w:val="00843DD9"/>
    <w:rsid w:val="00845599"/>
    <w:rsid w:val="00847132"/>
    <w:rsid w:val="008533B5"/>
    <w:rsid w:val="00854267"/>
    <w:rsid w:val="008547BB"/>
    <w:rsid w:val="00862DA9"/>
    <w:rsid w:val="008648D8"/>
    <w:rsid w:val="00867C7C"/>
    <w:rsid w:val="008710AF"/>
    <w:rsid w:val="008770ED"/>
    <w:rsid w:val="00881003"/>
    <w:rsid w:val="00882EBD"/>
    <w:rsid w:val="00887153"/>
    <w:rsid w:val="008967DB"/>
    <w:rsid w:val="008A2B5D"/>
    <w:rsid w:val="008A6990"/>
    <w:rsid w:val="008A789B"/>
    <w:rsid w:val="008A7C8C"/>
    <w:rsid w:val="008B29E7"/>
    <w:rsid w:val="008D1B33"/>
    <w:rsid w:val="008E440A"/>
    <w:rsid w:val="008E4C28"/>
    <w:rsid w:val="008F1157"/>
    <w:rsid w:val="008F2855"/>
    <w:rsid w:val="008F7C0E"/>
    <w:rsid w:val="00901724"/>
    <w:rsid w:val="00901AB6"/>
    <w:rsid w:val="00906D7E"/>
    <w:rsid w:val="009277BA"/>
    <w:rsid w:val="00930943"/>
    <w:rsid w:val="00936376"/>
    <w:rsid w:val="00936AEC"/>
    <w:rsid w:val="00946431"/>
    <w:rsid w:val="00951CDD"/>
    <w:rsid w:val="00953323"/>
    <w:rsid w:val="00953F60"/>
    <w:rsid w:val="0096401A"/>
    <w:rsid w:val="00964ACC"/>
    <w:rsid w:val="009655A2"/>
    <w:rsid w:val="009662E3"/>
    <w:rsid w:val="009678EB"/>
    <w:rsid w:val="009732A5"/>
    <w:rsid w:val="00974873"/>
    <w:rsid w:val="00981518"/>
    <w:rsid w:val="00982DEA"/>
    <w:rsid w:val="00983B5E"/>
    <w:rsid w:val="00984689"/>
    <w:rsid w:val="009851C8"/>
    <w:rsid w:val="00985443"/>
    <w:rsid w:val="00994296"/>
    <w:rsid w:val="009943FD"/>
    <w:rsid w:val="00995F47"/>
    <w:rsid w:val="009A1C75"/>
    <w:rsid w:val="009B1F8A"/>
    <w:rsid w:val="009C28A1"/>
    <w:rsid w:val="009D67E4"/>
    <w:rsid w:val="009E4019"/>
    <w:rsid w:val="009E603E"/>
    <w:rsid w:val="009F14D8"/>
    <w:rsid w:val="009F5A95"/>
    <w:rsid w:val="009F5F14"/>
    <w:rsid w:val="009F6E35"/>
    <w:rsid w:val="00A00A1B"/>
    <w:rsid w:val="00A011DF"/>
    <w:rsid w:val="00A01224"/>
    <w:rsid w:val="00A028EC"/>
    <w:rsid w:val="00A0374A"/>
    <w:rsid w:val="00A05460"/>
    <w:rsid w:val="00A06047"/>
    <w:rsid w:val="00A063EE"/>
    <w:rsid w:val="00A138A0"/>
    <w:rsid w:val="00A20EB5"/>
    <w:rsid w:val="00A212EF"/>
    <w:rsid w:val="00A32257"/>
    <w:rsid w:val="00A34B6C"/>
    <w:rsid w:val="00A36206"/>
    <w:rsid w:val="00A426FA"/>
    <w:rsid w:val="00A44664"/>
    <w:rsid w:val="00A577D2"/>
    <w:rsid w:val="00A64C55"/>
    <w:rsid w:val="00A82267"/>
    <w:rsid w:val="00A8430F"/>
    <w:rsid w:val="00A86E38"/>
    <w:rsid w:val="00A91714"/>
    <w:rsid w:val="00A94B85"/>
    <w:rsid w:val="00A96A67"/>
    <w:rsid w:val="00AA2F66"/>
    <w:rsid w:val="00AA39AB"/>
    <w:rsid w:val="00AA457E"/>
    <w:rsid w:val="00AA629A"/>
    <w:rsid w:val="00AB7884"/>
    <w:rsid w:val="00AC70CC"/>
    <w:rsid w:val="00AD3B52"/>
    <w:rsid w:val="00AE0297"/>
    <w:rsid w:val="00AE0C88"/>
    <w:rsid w:val="00AF1744"/>
    <w:rsid w:val="00B068F0"/>
    <w:rsid w:val="00B12546"/>
    <w:rsid w:val="00B23425"/>
    <w:rsid w:val="00B31900"/>
    <w:rsid w:val="00B3323F"/>
    <w:rsid w:val="00B3526A"/>
    <w:rsid w:val="00B36A45"/>
    <w:rsid w:val="00B36BB8"/>
    <w:rsid w:val="00B3716A"/>
    <w:rsid w:val="00B37B9E"/>
    <w:rsid w:val="00B400B8"/>
    <w:rsid w:val="00B42118"/>
    <w:rsid w:val="00B50F87"/>
    <w:rsid w:val="00B65281"/>
    <w:rsid w:val="00B67F75"/>
    <w:rsid w:val="00B73CAA"/>
    <w:rsid w:val="00B82AAA"/>
    <w:rsid w:val="00B9012B"/>
    <w:rsid w:val="00B91A09"/>
    <w:rsid w:val="00B93247"/>
    <w:rsid w:val="00B94FEC"/>
    <w:rsid w:val="00B95463"/>
    <w:rsid w:val="00B972FE"/>
    <w:rsid w:val="00BA4D5C"/>
    <w:rsid w:val="00BB2710"/>
    <w:rsid w:val="00BB4E88"/>
    <w:rsid w:val="00BB5477"/>
    <w:rsid w:val="00BB7BB6"/>
    <w:rsid w:val="00BC31F6"/>
    <w:rsid w:val="00BC39EA"/>
    <w:rsid w:val="00BD65C2"/>
    <w:rsid w:val="00BE047A"/>
    <w:rsid w:val="00BE38F8"/>
    <w:rsid w:val="00BE4874"/>
    <w:rsid w:val="00BE66C3"/>
    <w:rsid w:val="00BF6F57"/>
    <w:rsid w:val="00BF70FD"/>
    <w:rsid w:val="00C018DA"/>
    <w:rsid w:val="00C03959"/>
    <w:rsid w:val="00C04E10"/>
    <w:rsid w:val="00C04F8A"/>
    <w:rsid w:val="00C063AE"/>
    <w:rsid w:val="00C200F7"/>
    <w:rsid w:val="00C20E7C"/>
    <w:rsid w:val="00C23ECE"/>
    <w:rsid w:val="00C41BAD"/>
    <w:rsid w:val="00C43D4E"/>
    <w:rsid w:val="00C44530"/>
    <w:rsid w:val="00C51A65"/>
    <w:rsid w:val="00C52A95"/>
    <w:rsid w:val="00C5642D"/>
    <w:rsid w:val="00C64D55"/>
    <w:rsid w:val="00C66861"/>
    <w:rsid w:val="00C74D1E"/>
    <w:rsid w:val="00C76057"/>
    <w:rsid w:val="00C76790"/>
    <w:rsid w:val="00C82528"/>
    <w:rsid w:val="00C85E2D"/>
    <w:rsid w:val="00C87190"/>
    <w:rsid w:val="00C87210"/>
    <w:rsid w:val="00C9689B"/>
    <w:rsid w:val="00C9733E"/>
    <w:rsid w:val="00CB44A2"/>
    <w:rsid w:val="00CC2D3D"/>
    <w:rsid w:val="00CC313F"/>
    <w:rsid w:val="00CC4B2C"/>
    <w:rsid w:val="00CD3671"/>
    <w:rsid w:val="00CD6693"/>
    <w:rsid w:val="00CD7346"/>
    <w:rsid w:val="00D047B3"/>
    <w:rsid w:val="00D07F03"/>
    <w:rsid w:val="00D10E07"/>
    <w:rsid w:val="00D14BD0"/>
    <w:rsid w:val="00D15447"/>
    <w:rsid w:val="00D17A7A"/>
    <w:rsid w:val="00D300DD"/>
    <w:rsid w:val="00D33217"/>
    <w:rsid w:val="00D34CBD"/>
    <w:rsid w:val="00D41E41"/>
    <w:rsid w:val="00D44BC3"/>
    <w:rsid w:val="00D50329"/>
    <w:rsid w:val="00D515E1"/>
    <w:rsid w:val="00D54154"/>
    <w:rsid w:val="00D579A8"/>
    <w:rsid w:val="00D57AA9"/>
    <w:rsid w:val="00D63D6D"/>
    <w:rsid w:val="00D64A7A"/>
    <w:rsid w:val="00D66468"/>
    <w:rsid w:val="00D66C8B"/>
    <w:rsid w:val="00D7715A"/>
    <w:rsid w:val="00D82770"/>
    <w:rsid w:val="00D911A3"/>
    <w:rsid w:val="00D9746A"/>
    <w:rsid w:val="00DA57D7"/>
    <w:rsid w:val="00DB2F0E"/>
    <w:rsid w:val="00DC038C"/>
    <w:rsid w:val="00DD23CF"/>
    <w:rsid w:val="00DD2F53"/>
    <w:rsid w:val="00DD5568"/>
    <w:rsid w:val="00DD6F81"/>
    <w:rsid w:val="00DE1009"/>
    <w:rsid w:val="00DE425A"/>
    <w:rsid w:val="00DE70CA"/>
    <w:rsid w:val="00DF15FC"/>
    <w:rsid w:val="00DF26EB"/>
    <w:rsid w:val="00DF4C7E"/>
    <w:rsid w:val="00DF70F2"/>
    <w:rsid w:val="00E03837"/>
    <w:rsid w:val="00E05501"/>
    <w:rsid w:val="00E1204C"/>
    <w:rsid w:val="00E31B90"/>
    <w:rsid w:val="00E31E8E"/>
    <w:rsid w:val="00E35FA2"/>
    <w:rsid w:val="00E37A1D"/>
    <w:rsid w:val="00E47049"/>
    <w:rsid w:val="00E530F6"/>
    <w:rsid w:val="00E63CAF"/>
    <w:rsid w:val="00E727B8"/>
    <w:rsid w:val="00E7343F"/>
    <w:rsid w:val="00E83D1F"/>
    <w:rsid w:val="00E84241"/>
    <w:rsid w:val="00E875AA"/>
    <w:rsid w:val="00EA203A"/>
    <w:rsid w:val="00EA3691"/>
    <w:rsid w:val="00EB014D"/>
    <w:rsid w:val="00EB022D"/>
    <w:rsid w:val="00EB0E26"/>
    <w:rsid w:val="00EC1925"/>
    <w:rsid w:val="00EC61A9"/>
    <w:rsid w:val="00ED22BE"/>
    <w:rsid w:val="00ED5046"/>
    <w:rsid w:val="00ED5FFF"/>
    <w:rsid w:val="00F00DB1"/>
    <w:rsid w:val="00F01F2F"/>
    <w:rsid w:val="00F115B2"/>
    <w:rsid w:val="00F126C4"/>
    <w:rsid w:val="00F30DE6"/>
    <w:rsid w:val="00F313ED"/>
    <w:rsid w:val="00F32E19"/>
    <w:rsid w:val="00F358EE"/>
    <w:rsid w:val="00F43F08"/>
    <w:rsid w:val="00F6151D"/>
    <w:rsid w:val="00F61A51"/>
    <w:rsid w:val="00F63F63"/>
    <w:rsid w:val="00F70544"/>
    <w:rsid w:val="00F82336"/>
    <w:rsid w:val="00F97D21"/>
    <w:rsid w:val="00F97D7D"/>
    <w:rsid w:val="00FA4244"/>
    <w:rsid w:val="00FA64BF"/>
    <w:rsid w:val="00FA6A8C"/>
    <w:rsid w:val="00FB7725"/>
    <w:rsid w:val="00FC3DDC"/>
    <w:rsid w:val="00FE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DC64E3F"/>
  <w15:docId w15:val="{7B139455-3FFD-4768-834D-BE8FFC33D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F7ADD"/>
    <w:pPr>
      <w:spacing w:line="240" w:lineRule="auto"/>
    </w:pPr>
    <w:rPr>
      <w:rFonts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CD5"/>
    <w:pPr>
      <w:keepNext/>
      <w:keepLines/>
      <w:spacing w:before="24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CD5"/>
    <w:pPr>
      <w:keepNext/>
      <w:keepLines/>
      <w:spacing w:before="200"/>
      <w:outlineLvl w:val="1"/>
    </w:pPr>
    <w:rPr>
      <w:rFonts w:eastAsiaTheme="majorEastAsia" w:cstheme="majorBidi"/>
      <w:color w:val="000000" w:themeColor="text1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nteredtitle">
    <w:name w:val="centeredtitle"/>
    <w:basedOn w:val="Normal"/>
    <w:next w:val="Normal"/>
    <w:rsid w:val="00386F09"/>
    <w:pPr>
      <w:tabs>
        <w:tab w:val="left" w:pos="4320"/>
      </w:tabs>
      <w:jc w:val="center"/>
    </w:pPr>
    <w:rPr>
      <w:rFonts w:cs="Arial"/>
      <w:b/>
      <w:color w:val="000000"/>
      <w:sz w:val="32"/>
    </w:rPr>
  </w:style>
  <w:style w:type="paragraph" w:customStyle="1" w:styleId="centeredsubtitle">
    <w:name w:val="centeredsubtitle"/>
    <w:basedOn w:val="Normal"/>
    <w:next w:val="Normal"/>
    <w:rsid w:val="00386F09"/>
    <w:pPr>
      <w:tabs>
        <w:tab w:val="left" w:pos="4320"/>
      </w:tabs>
      <w:spacing w:before="120"/>
      <w:jc w:val="center"/>
    </w:pPr>
    <w:rPr>
      <w:rFonts w:cs="Arial"/>
      <w:b/>
      <w:i/>
      <w:color w:val="000000"/>
      <w:sz w:val="28"/>
    </w:rPr>
  </w:style>
  <w:style w:type="paragraph" w:customStyle="1" w:styleId="sectionhead">
    <w:name w:val="sectionhead"/>
    <w:basedOn w:val="Normal"/>
    <w:next w:val="Normal"/>
    <w:link w:val="sectionheadChar"/>
    <w:rsid w:val="00A0374A"/>
    <w:pPr>
      <w:tabs>
        <w:tab w:val="left" w:pos="4320"/>
        <w:tab w:val="left" w:pos="4680"/>
      </w:tabs>
      <w:spacing w:before="240"/>
      <w:outlineLvl w:val="0"/>
    </w:pPr>
    <w:rPr>
      <w:rFonts w:asciiTheme="majorHAnsi" w:hAnsiTheme="majorHAnsi" w:cs="Arial"/>
      <w:b/>
      <w:color w:val="000000"/>
      <w:sz w:val="28"/>
      <w:szCs w:val="28"/>
    </w:rPr>
  </w:style>
  <w:style w:type="character" w:customStyle="1" w:styleId="fieldlabel">
    <w:name w:val="fieldlabel"/>
    <w:basedOn w:val="DefaultParagraphFont"/>
    <w:rsid w:val="00386F09"/>
    <w:rPr>
      <w:rFonts w:ascii="Arial" w:hAnsi="Arial"/>
      <w:color w:val="000000"/>
      <w:sz w:val="20"/>
    </w:rPr>
  </w:style>
  <w:style w:type="character" w:customStyle="1" w:styleId="literalvalue">
    <w:name w:val="literalvalue"/>
    <w:basedOn w:val="DefaultParagraphFont"/>
    <w:rsid w:val="00386F09"/>
    <w:rPr>
      <w:rFonts w:ascii="Lucida Console" w:hAnsi="Lucida Console" w:cs="Courier New"/>
      <w:b/>
      <w:color w:val="0000FF"/>
    </w:rPr>
  </w:style>
  <w:style w:type="character" w:customStyle="1" w:styleId="sectionheadChar">
    <w:name w:val="sectionhead Char"/>
    <w:basedOn w:val="DefaultParagraphFont"/>
    <w:link w:val="sectionhead"/>
    <w:rsid w:val="00A0374A"/>
    <w:rPr>
      <w:rFonts w:asciiTheme="majorHAnsi" w:eastAsia="Times New Roman" w:hAnsiTheme="majorHAnsi" w:cs="Arial"/>
      <w:b/>
      <w:color w:val="000000"/>
      <w:sz w:val="28"/>
      <w:szCs w:val="28"/>
    </w:rPr>
  </w:style>
  <w:style w:type="paragraph" w:styleId="HTMLPreformatted">
    <w:name w:val="HTML Preformatted"/>
    <w:basedOn w:val="Normal"/>
    <w:link w:val="HTMLPreformattedChar"/>
    <w:rsid w:val="00386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386F09"/>
    <w:rPr>
      <w:rFonts w:ascii="Courier New" w:eastAsia="Times New Roman" w:hAnsi="Courier New" w:cs="Courier New"/>
      <w:sz w:val="20"/>
      <w:szCs w:val="20"/>
    </w:rPr>
  </w:style>
  <w:style w:type="paragraph" w:customStyle="1" w:styleId="Body">
    <w:name w:val="Body"/>
    <w:uiPriority w:val="99"/>
    <w:rsid w:val="00386F09"/>
    <w:pPr>
      <w:autoSpaceDE w:val="0"/>
      <w:autoSpaceDN w:val="0"/>
      <w:adjustRightInd w:val="0"/>
      <w:spacing w:after="0" w:line="280" w:lineRule="atLeast"/>
    </w:pPr>
    <w:rPr>
      <w:rFonts w:ascii="Times New Roman" w:eastAsia="Times New Roman" w:hAnsi="Times New Roman" w:cs="Times New Roman"/>
      <w:color w:val="000000"/>
      <w:w w:val="0"/>
      <w:sz w:val="24"/>
      <w:szCs w:val="24"/>
    </w:rPr>
  </w:style>
  <w:style w:type="character" w:styleId="Hyperlink">
    <w:name w:val="Hyperlink"/>
    <w:basedOn w:val="DefaultParagraphFont"/>
    <w:uiPriority w:val="99"/>
    <w:rsid w:val="00386F0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Footer">
    <w:name w:val="footer"/>
    <w:basedOn w:val="Normal"/>
    <w:link w:val="Foot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28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4A7A"/>
    <w:pPr>
      <w:ind w:left="720"/>
      <w:contextualSpacing/>
    </w:pPr>
  </w:style>
  <w:style w:type="paragraph" w:customStyle="1" w:styleId="Default">
    <w:name w:val="Default"/>
    <w:rsid w:val="005B2AF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5145F"/>
    <w:rPr>
      <w:rFonts w:ascii="Times New Roman" w:hAnsi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5145F"/>
    <w:rPr>
      <w:rFonts w:ascii="Times New Roman" w:eastAsia="Times New Roman" w:hAnsi="Times New Roman" w:cs="Times New Roman"/>
      <w:sz w:val="24"/>
      <w:szCs w:val="24"/>
    </w:rPr>
  </w:style>
  <w:style w:type="character" w:customStyle="1" w:styleId="Select-Char">
    <w:name w:val="Select-Char"/>
    <w:basedOn w:val="DefaultParagraphFont"/>
    <w:uiPriority w:val="1"/>
    <w:qFormat/>
    <w:rsid w:val="0033390F"/>
    <w:rPr>
      <w:rFonts w:asciiTheme="minorHAnsi" w:hAnsiTheme="minorHAnsi"/>
      <w:b/>
      <w:sz w:val="22"/>
      <w:szCs w:val="22"/>
    </w:rPr>
  </w:style>
  <w:style w:type="character" w:customStyle="1" w:styleId="Path-Char">
    <w:name w:val="Path-Char"/>
    <w:basedOn w:val="fieldlabel"/>
    <w:uiPriority w:val="1"/>
    <w:qFormat/>
    <w:rsid w:val="0033390F"/>
    <w:rPr>
      <w:rFonts w:ascii="Lucida Console" w:hAnsi="Lucida Console"/>
      <w:color w:val="00000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0604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0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20CD5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0CD5"/>
    <w:rPr>
      <w:rFonts w:eastAsiaTheme="majorEastAsia" w:cstheme="majorBidi"/>
      <w:color w:val="000000" w:themeColor="text1"/>
      <w:sz w:val="24"/>
      <w:szCs w:val="26"/>
      <w:u w:val="single"/>
    </w:rPr>
  </w:style>
  <w:style w:type="character" w:styleId="BookTitle">
    <w:name w:val="Book Title"/>
    <w:basedOn w:val="DefaultParagraphFont"/>
    <w:uiPriority w:val="33"/>
    <w:qFormat/>
    <w:rsid w:val="00C66861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91A09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2782C"/>
    <w:pPr>
      <w:spacing w:before="480" w:after="0" w:line="276" w:lineRule="auto"/>
      <w:outlineLvl w:val="9"/>
    </w:pPr>
    <w:rPr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2782C"/>
    <w:pPr>
      <w:spacing w:before="120" w:after="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2782C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2782C"/>
    <w:pPr>
      <w:spacing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2782C"/>
    <w:pPr>
      <w:spacing w:after="0"/>
      <w:ind w:left="60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2782C"/>
    <w:pPr>
      <w:spacing w:after="0"/>
      <w:ind w:left="80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2782C"/>
    <w:pPr>
      <w:spacing w:after="0"/>
      <w:ind w:left="10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2782C"/>
    <w:pPr>
      <w:spacing w:after="0"/>
      <w:ind w:left="12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2782C"/>
    <w:pPr>
      <w:spacing w:after="0"/>
      <w:ind w:left="140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2782C"/>
    <w:pPr>
      <w:spacing w:after="0"/>
      <w:ind w:left="1600"/>
    </w:pPr>
    <w:rPr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A2FC2"/>
  </w:style>
  <w:style w:type="paragraph" w:styleId="NormalWeb">
    <w:name w:val="Normal (Web)"/>
    <w:basedOn w:val="Normal"/>
    <w:uiPriority w:val="99"/>
    <w:semiHidden/>
    <w:unhideWhenUsed/>
    <w:rsid w:val="00901AB6"/>
    <w:pPr>
      <w:spacing w:before="100" w:beforeAutospacing="1" w:after="100" w:afterAutospacing="1"/>
    </w:pPr>
    <w:rPr>
      <w:rFonts w:ascii="Times New Roman" w:hAnsi="Times New Roman"/>
      <w:lang w:val="en-CA" w:eastAsia="en-CA"/>
    </w:rPr>
  </w:style>
  <w:style w:type="character" w:styleId="FollowedHyperlink">
    <w:name w:val="FollowedHyperlink"/>
    <w:basedOn w:val="DefaultParagraphFont"/>
    <w:uiPriority w:val="99"/>
    <w:semiHidden/>
    <w:unhideWhenUsed/>
    <w:rsid w:val="00407E44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407E44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281E2B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2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medium.com/@nitinkrsharma/site-to-site-ipsec-vpn-connectivity-between-google-cloud-and-aws-c572b4dd893a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ev.to/aws-builders/how-to-secure-amazon-ec2-instances-92b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YBGD3gTVa2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his\OneDrive%20-%20Conestoga%20College\Courses\Hybrid%20and%20Converged%20Solutions\Portfolio%202\Screenshots\Lab_Book_Template_V1.5_NS1_NS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F9E35E042DBD5488EA37BF1C76AED1D" ma:contentTypeVersion="4" ma:contentTypeDescription="Create a new document." ma:contentTypeScope="" ma:versionID="d538f8a31aa678358af0a54d4d497125">
  <xsd:schema xmlns:xsd="http://www.w3.org/2001/XMLSchema" xmlns:xs="http://www.w3.org/2001/XMLSchema" xmlns:p="http://schemas.microsoft.com/office/2006/metadata/properties" xmlns:ns2="318a2a06-b206-4d9b-9437-42c650c14bcb" targetNamespace="http://schemas.microsoft.com/office/2006/metadata/properties" ma:root="true" ma:fieldsID="d0311c9680c3cf8e9b0dcd33caab0d20" ns2:_="">
    <xsd:import namespace="318a2a06-b206-4d9b-9437-42c650c14b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8a2a06-b206-4d9b-9437-42c650c14b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ACD9E8-D23C-42D9-AE8D-064819746A22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1572A20B-DF00-4768-86FF-14F570A905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8a2a06-b206-4d9b-9437-42c650c14b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C8BEC9-C0BB-4278-B6DA-4742CEC3BD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241D32-FE8E-45C6-8233-34E319356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Lab_Book_Template_V1.5_NS1_NS2</Template>
  <TotalTime>142</TotalTime>
  <Pages>17</Pages>
  <Words>1093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Configuration Sheet for Student 1A</vt:lpstr>
    </vt:vector>
  </TitlesOfParts>
  <Company>VMware, Inc.</Company>
  <LinksUpToDate>false</LinksUpToDate>
  <CharactersWithSpaces>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Configuration Sheet for Student 1A</dc:title>
  <dc:subject/>
  <dc:creator>Ashish Thomas Varghese</dc:creator>
  <cp:keywords/>
  <dc:description/>
  <cp:lastModifiedBy>Ashish Thomas Varghese</cp:lastModifiedBy>
  <cp:revision>132</cp:revision>
  <dcterms:created xsi:type="dcterms:W3CDTF">2024-03-08T17:35:00Z</dcterms:created>
  <dcterms:modified xsi:type="dcterms:W3CDTF">2024-03-08T19:59:00Z</dcterms:modified>
  <cp:contentStatus>Draft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0x0101006F9E35E042DBD5488EA37BF1C76AED1D</vt:lpwstr>
  </property>
</Properties>
</file>